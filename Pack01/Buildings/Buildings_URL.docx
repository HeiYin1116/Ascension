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9E" w:rsidRDefault="002121DC">
      <w:r w:rsidRPr="002121DC">
        <w:t>https://cardsofwars.deviantart.com/favourites/40527143/Building-Sprites</w:t>
      </w:r>
      <w:bookmarkStart w:id="0" w:name="_GoBack"/>
      <w:bookmarkEnd w:id="0"/>
    </w:p>
    <w:sectPr w:rsidR="00F8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DC"/>
    <w:rsid w:val="002121DC"/>
    <w:rsid w:val="004C7289"/>
    <w:rsid w:val="00A02E4E"/>
    <w:rsid w:val="00F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2BE46-5166-4848-A0E4-C5DFA205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46847FF7.dotm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University of Kent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C.Wood</dc:creator>
  <cp:keywords/>
  <dc:description/>
  <cp:lastModifiedBy>C.Wood</cp:lastModifiedBy>
  <cp:revision>1</cp:revision>
  <dcterms:created xsi:type="dcterms:W3CDTF">2018-02-20T16:16:00Z</dcterms:created>
  <dcterms:modified xsi:type="dcterms:W3CDTF">2018-02-20T16:17:00Z</dcterms:modified>
</cp:coreProperties>
</file>
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9DF40" w14:textId="77777777" w:rsidR="00293DED" w:rsidRDefault="00101570">
      <w:r>
        <w:t xml:space="preserve">Acceptance Test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342"/>
        <w:gridCol w:w="2319"/>
        <w:gridCol w:w="2068"/>
      </w:tblGrid>
      <w:tr w:rsidR="00101570" w14:paraId="707AE90A" w14:textId="77777777" w:rsidTr="00101570">
        <w:tc>
          <w:tcPr>
            <w:tcW w:w="2287" w:type="dxa"/>
          </w:tcPr>
          <w:p w14:paraId="6996797B" w14:textId="77777777" w:rsidR="00101570" w:rsidRPr="00A05B7D" w:rsidRDefault="00101570">
            <w:pPr>
              <w:rPr>
                <w:b/>
              </w:rPr>
            </w:pPr>
            <w:r w:rsidRPr="00A05B7D">
              <w:rPr>
                <w:b/>
              </w:rPr>
              <w:t>Item</w:t>
            </w:r>
          </w:p>
        </w:tc>
        <w:tc>
          <w:tcPr>
            <w:tcW w:w="2342" w:type="dxa"/>
          </w:tcPr>
          <w:p w14:paraId="4CBF5EB7" w14:textId="77777777" w:rsidR="00101570" w:rsidRPr="00A05B7D" w:rsidRDefault="00101570">
            <w:pPr>
              <w:rPr>
                <w:b/>
              </w:rPr>
            </w:pPr>
            <w:r w:rsidRPr="00A05B7D">
              <w:rPr>
                <w:b/>
              </w:rPr>
              <w:t xml:space="preserve">Expected </w:t>
            </w:r>
          </w:p>
        </w:tc>
        <w:tc>
          <w:tcPr>
            <w:tcW w:w="2319" w:type="dxa"/>
          </w:tcPr>
          <w:p w14:paraId="64A1760F" w14:textId="77777777" w:rsidR="00101570" w:rsidRPr="00A05B7D" w:rsidRDefault="00101570">
            <w:pPr>
              <w:rPr>
                <w:b/>
              </w:rPr>
            </w:pPr>
            <w:r w:rsidRPr="00A05B7D">
              <w:rPr>
                <w:b/>
              </w:rPr>
              <w:t>Result</w:t>
            </w:r>
          </w:p>
        </w:tc>
        <w:tc>
          <w:tcPr>
            <w:tcW w:w="2068" w:type="dxa"/>
          </w:tcPr>
          <w:p w14:paraId="213B06A7" w14:textId="77777777" w:rsidR="00101570" w:rsidRPr="00A05B7D" w:rsidRDefault="00101570">
            <w:pPr>
              <w:rPr>
                <w:b/>
              </w:rPr>
            </w:pPr>
            <w:r w:rsidRPr="00A05B7D">
              <w:rPr>
                <w:b/>
              </w:rPr>
              <w:t>Pass/fail</w:t>
            </w:r>
          </w:p>
        </w:tc>
      </w:tr>
      <w:tr w:rsidR="00515072" w14:paraId="1D49E4BD" w14:textId="77777777" w:rsidTr="00101570">
        <w:tc>
          <w:tcPr>
            <w:tcW w:w="2287" w:type="dxa"/>
            <w:vMerge w:val="restart"/>
          </w:tcPr>
          <w:p w14:paraId="364B2390" w14:textId="70A151C9" w:rsidR="00515072" w:rsidRDefault="00515072">
            <w:r>
              <w:t>Create boss level</w:t>
            </w:r>
          </w:p>
        </w:tc>
        <w:tc>
          <w:tcPr>
            <w:tcW w:w="2342" w:type="dxa"/>
            <w:vMerge w:val="restart"/>
          </w:tcPr>
          <w:p w14:paraId="4FD82732" w14:textId="6BEBAD4C" w:rsidR="00515072" w:rsidRDefault="00515072" w:rsidP="00101570">
            <w:r>
              <w:t xml:space="preserve">one single enemy that stands in the middle of the map with different attack types as you progress through the levels. </w:t>
            </w:r>
          </w:p>
          <w:p w14:paraId="4B642D3A" w14:textId="5D27E435" w:rsidR="00515072" w:rsidRDefault="00515072" w:rsidP="00101570"/>
          <w:p w14:paraId="5E6AB2CC" w14:textId="610D97B3" w:rsidR="00515072" w:rsidRDefault="00515072" w:rsidP="00101570">
            <w:r>
              <w:t xml:space="preserve">First attack – stars show up on the map indicating where the boss will attack, and the player will have to move away to avoid them. </w:t>
            </w:r>
          </w:p>
          <w:p w14:paraId="127FD178" w14:textId="149377F6" w:rsidR="00515072" w:rsidRDefault="00515072" w:rsidP="00101570">
            <w:r>
              <w:t>Second attack – fires projectile at the character similar to the range enemy type.</w:t>
            </w:r>
          </w:p>
          <w:p w14:paraId="18708093" w14:textId="786DC87C" w:rsidR="00515072" w:rsidRDefault="00515072" w:rsidP="00101570">
            <w:r>
              <w:t xml:space="preserve">Third attack – fires homing projectiles at the character similar to the RPG weapon. </w:t>
            </w:r>
          </w:p>
          <w:p w14:paraId="551F4DBE" w14:textId="77777777" w:rsidR="00515072" w:rsidRDefault="00515072" w:rsidP="00101570"/>
          <w:p w14:paraId="2349A444" w14:textId="6E79D696" w:rsidR="00515072" w:rsidRDefault="00515072" w:rsidP="00101570">
            <w:r>
              <w:t xml:space="preserve">Terrain for this boss will also be unique and different from the other levels. </w:t>
            </w:r>
          </w:p>
        </w:tc>
        <w:tc>
          <w:tcPr>
            <w:tcW w:w="2319" w:type="dxa"/>
          </w:tcPr>
          <w:p w14:paraId="493FCFBE" w14:textId="77777777" w:rsidR="00515072" w:rsidRDefault="00515072">
            <w:r>
              <w:t xml:space="preserve">Successfully created a boss that appears at the centre of the map, with the range of attacks as mentioned. </w:t>
            </w:r>
          </w:p>
          <w:p w14:paraId="2CF58DB0" w14:textId="77777777" w:rsidR="00515072" w:rsidRDefault="00515072"/>
          <w:p w14:paraId="17C74AB8" w14:textId="77777777" w:rsidR="00515072" w:rsidRDefault="00515072">
            <w:r>
              <w:t>Need to refactor code to reduce repetitive code.</w:t>
            </w:r>
          </w:p>
          <w:p w14:paraId="751470A6" w14:textId="77777777" w:rsidR="00515072" w:rsidRDefault="00515072"/>
          <w:p w14:paraId="0D099162" w14:textId="77777777" w:rsidR="00515072" w:rsidRDefault="00515072">
            <w:r>
              <w:t xml:space="preserve">Need to change the timing of the of the first attack, so the star appears first and then the attack takes place after a delay, instead of attacking right away. </w:t>
            </w:r>
          </w:p>
          <w:p w14:paraId="7FF144AF" w14:textId="77777777" w:rsidR="00515072" w:rsidRDefault="00515072"/>
          <w:p w14:paraId="0134BB12" w14:textId="77777777" w:rsidR="00515072" w:rsidRDefault="00515072">
            <w:r>
              <w:t xml:space="preserve">Need to change the second attack so the projectile fires from the staff of the boss, not the centre of the boss. </w:t>
            </w:r>
          </w:p>
          <w:p w14:paraId="205E93B0" w14:textId="77777777" w:rsidR="00515072" w:rsidRDefault="00515072"/>
          <w:p w14:paraId="27710586" w14:textId="77777777" w:rsidR="00515072" w:rsidRDefault="00515072">
            <w:r>
              <w:t xml:space="preserve">Need to be able to cycle through attacks one after the other after the boss reaches a certain percentage of health. </w:t>
            </w:r>
          </w:p>
          <w:p w14:paraId="776591C6" w14:textId="77777777" w:rsidR="00515072" w:rsidRDefault="00515072"/>
          <w:p w14:paraId="5B2F8E48" w14:textId="14FE5346" w:rsidR="00515072" w:rsidRDefault="00515072">
            <w:r>
              <w:t xml:space="preserve">Add animation to the attack. </w:t>
            </w:r>
          </w:p>
        </w:tc>
        <w:tc>
          <w:tcPr>
            <w:tcW w:w="2068" w:type="dxa"/>
          </w:tcPr>
          <w:p w14:paraId="4A72483B" w14:textId="6973D296" w:rsidR="00515072" w:rsidRDefault="00515072">
            <w:r>
              <w:t>Fail – ai261</w:t>
            </w:r>
          </w:p>
        </w:tc>
      </w:tr>
      <w:tr w:rsidR="00515072" w14:paraId="6EFB7F7E" w14:textId="77777777" w:rsidTr="00101570">
        <w:tc>
          <w:tcPr>
            <w:tcW w:w="2287" w:type="dxa"/>
            <w:vMerge/>
          </w:tcPr>
          <w:p w14:paraId="36D8F051" w14:textId="54DE3E18" w:rsidR="00515072" w:rsidRDefault="00515072"/>
        </w:tc>
        <w:tc>
          <w:tcPr>
            <w:tcW w:w="2342" w:type="dxa"/>
            <w:vMerge/>
          </w:tcPr>
          <w:p w14:paraId="3B881C1B" w14:textId="2179B33F" w:rsidR="00515072" w:rsidRDefault="00515072"/>
        </w:tc>
        <w:tc>
          <w:tcPr>
            <w:tcW w:w="2319" w:type="dxa"/>
          </w:tcPr>
          <w:p w14:paraId="56CBC527" w14:textId="77777777" w:rsidR="00515072" w:rsidRDefault="00515072">
            <w:r>
              <w:t>Successfully refactored code, add animation to the attack, reposition where the projectiles came from.</w:t>
            </w:r>
          </w:p>
          <w:p w14:paraId="4AAC5EA3" w14:textId="77777777" w:rsidR="00515072" w:rsidRDefault="00515072"/>
          <w:p w14:paraId="7279E191" w14:textId="77777777" w:rsidR="00515072" w:rsidRDefault="00515072">
            <w:r>
              <w:t xml:space="preserve">Need to add more of a delay on the first attack. </w:t>
            </w:r>
          </w:p>
          <w:p w14:paraId="5825DC48" w14:textId="77777777" w:rsidR="00515072" w:rsidRDefault="00515072"/>
          <w:p w14:paraId="6FAB18FD" w14:textId="0A9DBE51" w:rsidR="00515072" w:rsidRDefault="00515072">
            <w:r>
              <w:t xml:space="preserve">Was about the cycle through attacks based on health. Need to change so the boss’ </w:t>
            </w:r>
            <w:r>
              <w:lastRenderedPageBreak/>
              <w:t xml:space="preserve">attack is based on what level is it as well. </w:t>
            </w:r>
          </w:p>
        </w:tc>
        <w:tc>
          <w:tcPr>
            <w:tcW w:w="2068" w:type="dxa"/>
          </w:tcPr>
          <w:p w14:paraId="11EA924E" w14:textId="5A0B29DD" w:rsidR="00515072" w:rsidRDefault="00515072">
            <w:r>
              <w:lastRenderedPageBreak/>
              <w:t>Fail – samd3, ai261</w:t>
            </w:r>
          </w:p>
        </w:tc>
      </w:tr>
      <w:tr w:rsidR="00515072" w14:paraId="459BAFB8" w14:textId="77777777" w:rsidTr="003568C8">
        <w:tc>
          <w:tcPr>
            <w:tcW w:w="2287" w:type="dxa"/>
            <w:vMerge/>
          </w:tcPr>
          <w:p w14:paraId="18630C6C" w14:textId="77777777" w:rsidR="00515072" w:rsidRDefault="00515072" w:rsidP="00015E91"/>
        </w:tc>
        <w:tc>
          <w:tcPr>
            <w:tcW w:w="2342" w:type="dxa"/>
            <w:vMerge/>
          </w:tcPr>
          <w:p w14:paraId="2AE04887" w14:textId="77777777" w:rsidR="00515072" w:rsidRDefault="00515072" w:rsidP="00515072">
            <w:pPr>
              <w:ind w:firstLine="720"/>
            </w:pPr>
          </w:p>
        </w:tc>
        <w:tc>
          <w:tcPr>
            <w:tcW w:w="2319" w:type="dxa"/>
          </w:tcPr>
          <w:p w14:paraId="794B2CD8" w14:textId="4E3E820E" w:rsidR="00515072" w:rsidRDefault="00515072" w:rsidP="00015E91">
            <w:r>
              <w:t xml:space="preserve">Successfully implemented all changes mentioned. </w:t>
            </w:r>
          </w:p>
        </w:tc>
        <w:tc>
          <w:tcPr>
            <w:tcW w:w="2068" w:type="dxa"/>
          </w:tcPr>
          <w:p w14:paraId="54045773" w14:textId="14BDCD3D" w:rsidR="00515072" w:rsidRDefault="00515072" w:rsidP="00015E91">
            <w:r>
              <w:t>Pass – ai261, samd3</w:t>
            </w:r>
          </w:p>
        </w:tc>
      </w:tr>
      <w:tr w:rsidR="003568C8" w14:paraId="6A84988C" w14:textId="77777777" w:rsidTr="003568C8">
        <w:tc>
          <w:tcPr>
            <w:tcW w:w="2287" w:type="dxa"/>
          </w:tcPr>
          <w:p w14:paraId="00B0F0A0" w14:textId="3305CA2A" w:rsidR="003568C8" w:rsidRDefault="00515072" w:rsidP="00015E91">
            <w:r>
              <w:t xml:space="preserve">Add flying </w:t>
            </w:r>
            <w:r w:rsidR="00016C45">
              <w:t>type enemy</w:t>
            </w:r>
          </w:p>
        </w:tc>
        <w:tc>
          <w:tcPr>
            <w:tcW w:w="2342" w:type="dxa"/>
          </w:tcPr>
          <w:p w14:paraId="1F0BE83E" w14:textId="6BF28DDE" w:rsidR="003568C8" w:rsidRDefault="00016C45" w:rsidP="00015E91">
            <w:r>
              <w:t>Enemy can move over any types of obstacle in the way, straight to the character.</w:t>
            </w:r>
          </w:p>
        </w:tc>
        <w:tc>
          <w:tcPr>
            <w:tcW w:w="2319" w:type="dxa"/>
          </w:tcPr>
          <w:p w14:paraId="26D95C42" w14:textId="02CAD661" w:rsidR="003568C8" w:rsidRDefault="00016C45" w:rsidP="00015E91">
            <w:r>
              <w:t xml:space="preserve">Did what was mentioned. </w:t>
            </w:r>
          </w:p>
        </w:tc>
        <w:tc>
          <w:tcPr>
            <w:tcW w:w="2068" w:type="dxa"/>
          </w:tcPr>
          <w:p w14:paraId="7BB504C3" w14:textId="12A95C9D" w:rsidR="003568C8" w:rsidRDefault="00016C45" w:rsidP="00015E91">
            <w:r>
              <w:t>Pass – samd3</w:t>
            </w:r>
          </w:p>
        </w:tc>
      </w:tr>
      <w:tr w:rsidR="00016C45" w14:paraId="585DE09D" w14:textId="77777777" w:rsidTr="003568C8">
        <w:tc>
          <w:tcPr>
            <w:tcW w:w="2287" w:type="dxa"/>
            <w:vMerge w:val="restart"/>
          </w:tcPr>
          <w:p w14:paraId="7BDD2413" w14:textId="46D16AE5" w:rsidR="00016C45" w:rsidRDefault="00016C45" w:rsidP="00015E91">
            <w:r>
              <w:t>Gun rate of fire upgrade</w:t>
            </w:r>
          </w:p>
        </w:tc>
        <w:tc>
          <w:tcPr>
            <w:tcW w:w="2342" w:type="dxa"/>
            <w:vMerge w:val="restart"/>
          </w:tcPr>
          <w:p w14:paraId="6DBDD859" w14:textId="02E1487D" w:rsidR="00016C45" w:rsidRDefault="00016C45" w:rsidP="00015E91">
            <w:r>
              <w:t xml:space="preserve">A rare item drop that permanently improves the rate of fire of the gun. </w:t>
            </w:r>
          </w:p>
        </w:tc>
        <w:tc>
          <w:tcPr>
            <w:tcW w:w="2319" w:type="dxa"/>
          </w:tcPr>
          <w:p w14:paraId="2767AE2C" w14:textId="77777777" w:rsidR="00016C45" w:rsidRDefault="00016C45" w:rsidP="00015E91">
            <w:r>
              <w:t xml:space="preserve">Able to increase the rate of fire of the gun. </w:t>
            </w:r>
          </w:p>
          <w:p w14:paraId="1F311A3C" w14:textId="77777777" w:rsidR="00016C45" w:rsidRDefault="00016C45" w:rsidP="00015E91"/>
          <w:p w14:paraId="75FD7838" w14:textId="77777777" w:rsidR="00016C45" w:rsidRDefault="00016C45" w:rsidP="00015E91">
            <w:r>
              <w:t>Add so it can also upgrade the max ammo count of the gun by 20</w:t>
            </w:r>
          </w:p>
          <w:p w14:paraId="69BC96D0" w14:textId="77777777" w:rsidR="00016C45" w:rsidRDefault="00016C45" w:rsidP="00015E91"/>
          <w:p w14:paraId="2721BA75" w14:textId="4CCF8030" w:rsidR="00016C45" w:rsidRDefault="00016C45" w:rsidP="00015E91">
            <w:r>
              <w:t xml:space="preserve">Add a cap to the rate of fire. </w:t>
            </w:r>
          </w:p>
        </w:tc>
        <w:tc>
          <w:tcPr>
            <w:tcW w:w="2068" w:type="dxa"/>
          </w:tcPr>
          <w:p w14:paraId="53FAD22D" w14:textId="4BDF5DC6" w:rsidR="00016C45" w:rsidRDefault="00016C45" w:rsidP="00015E91">
            <w:r>
              <w:t>Fail – samd3</w:t>
            </w:r>
          </w:p>
        </w:tc>
      </w:tr>
      <w:tr w:rsidR="00016C45" w14:paraId="1A9E1E69" w14:textId="77777777" w:rsidTr="003568C8">
        <w:tc>
          <w:tcPr>
            <w:tcW w:w="2287" w:type="dxa"/>
            <w:vMerge/>
          </w:tcPr>
          <w:p w14:paraId="247EBFD4" w14:textId="77777777" w:rsidR="00016C45" w:rsidRDefault="00016C45" w:rsidP="00015E91"/>
        </w:tc>
        <w:tc>
          <w:tcPr>
            <w:tcW w:w="2342" w:type="dxa"/>
            <w:vMerge/>
          </w:tcPr>
          <w:p w14:paraId="2D91E4DC" w14:textId="77777777" w:rsidR="00016C45" w:rsidRDefault="00016C45" w:rsidP="00015E91"/>
        </w:tc>
        <w:tc>
          <w:tcPr>
            <w:tcW w:w="2319" w:type="dxa"/>
          </w:tcPr>
          <w:p w14:paraId="51059247" w14:textId="702F1120" w:rsidR="00016C45" w:rsidRDefault="00016C45" w:rsidP="00015E91">
            <w:r>
              <w:t>Implemented all changes as mentioned</w:t>
            </w:r>
          </w:p>
        </w:tc>
        <w:tc>
          <w:tcPr>
            <w:tcW w:w="2068" w:type="dxa"/>
          </w:tcPr>
          <w:p w14:paraId="5DC99D23" w14:textId="6EF325DA" w:rsidR="00016C45" w:rsidRDefault="00016C45" w:rsidP="00015E91">
            <w:r>
              <w:t>Pass – samd3, cw569</w:t>
            </w:r>
          </w:p>
        </w:tc>
      </w:tr>
      <w:tr w:rsidR="00016C45" w14:paraId="1E225366" w14:textId="77777777" w:rsidTr="003568C8">
        <w:tc>
          <w:tcPr>
            <w:tcW w:w="2287" w:type="dxa"/>
          </w:tcPr>
          <w:p w14:paraId="3F015BB1" w14:textId="3ED0F151" w:rsidR="00016C45" w:rsidRDefault="00016C45" w:rsidP="00016C45">
            <w:r>
              <w:t>Weapons damage upgrade</w:t>
            </w:r>
          </w:p>
        </w:tc>
        <w:tc>
          <w:tcPr>
            <w:tcW w:w="2342" w:type="dxa"/>
          </w:tcPr>
          <w:p w14:paraId="32275BF6" w14:textId="3FDCEF77" w:rsidR="00016C45" w:rsidRDefault="00016C45" w:rsidP="00016C45">
            <w:r>
              <w:t xml:space="preserve">A rare item drop that permanently increases melee damage </w:t>
            </w:r>
          </w:p>
        </w:tc>
        <w:tc>
          <w:tcPr>
            <w:tcW w:w="2319" w:type="dxa"/>
          </w:tcPr>
          <w:p w14:paraId="2AFFAADC" w14:textId="6BB6E850" w:rsidR="00016C45" w:rsidRDefault="00016C45" w:rsidP="00016C45">
            <w:r>
              <w:t>does everything as it should</w:t>
            </w:r>
          </w:p>
        </w:tc>
        <w:tc>
          <w:tcPr>
            <w:tcW w:w="2068" w:type="dxa"/>
          </w:tcPr>
          <w:p w14:paraId="2D4A8022" w14:textId="1430C4E8" w:rsidR="00016C45" w:rsidRDefault="00016C45" w:rsidP="00016C45">
            <w:r>
              <w:t>Pass – samd3, cw569</w:t>
            </w:r>
          </w:p>
        </w:tc>
      </w:tr>
      <w:tr w:rsidR="00016C45" w14:paraId="613C3DD2" w14:textId="77777777" w:rsidTr="003568C8">
        <w:tc>
          <w:tcPr>
            <w:tcW w:w="2287" w:type="dxa"/>
          </w:tcPr>
          <w:p w14:paraId="25E628A1" w14:textId="620459F0" w:rsidR="00016C45" w:rsidRDefault="00016C45" w:rsidP="00016C45">
            <w:r>
              <w:t xml:space="preserve">Gun damage upgrade </w:t>
            </w:r>
          </w:p>
        </w:tc>
        <w:tc>
          <w:tcPr>
            <w:tcW w:w="2342" w:type="dxa"/>
          </w:tcPr>
          <w:p w14:paraId="09B1614A" w14:textId="6E2627A9" w:rsidR="00016C45" w:rsidRDefault="00016C45" w:rsidP="00016C45">
            <w:r>
              <w:t>A rare item drop that permanently increases range damage</w:t>
            </w:r>
          </w:p>
        </w:tc>
        <w:tc>
          <w:tcPr>
            <w:tcW w:w="2319" w:type="dxa"/>
          </w:tcPr>
          <w:p w14:paraId="74EDFB38" w14:textId="64841027" w:rsidR="00016C45" w:rsidRDefault="00016C45" w:rsidP="00016C45">
            <w:r>
              <w:t>Does everything as it should</w:t>
            </w:r>
          </w:p>
        </w:tc>
        <w:tc>
          <w:tcPr>
            <w:tcW w:w="2068" w:type="dxa"/>
          </w:tcPr>
          <w:p w14:paraId="68CB7B0B" w14:textId="69950899" w:rsidR="00016C45" w:rsidRDefault="00016C45" w:rsidP="00016C45">
            <w:r>
              <w:t>Pass – samd3, cw569</w:t>
            </w:r>
          </w:p>
        </w:tc>
      </w:tr>
      <w:tr w:rsidR="00016C45" w14:paraId="4FD0BE7C" w14:textId="77777777" w:rsidTr="003568C8">
        <w:tc>
          <w:tcPr>
            <w:tcW w:w="2287" w:type="dxa"/>
            <w:vMerge w:val="restart"/>
          </w:tcPr>
          <w:p w14:paraId="5F1C7F8C" w14:textId="060E5EC9" w:rsidR="00016C45" w:rsidRDefault="00016C45" w:rsidP="00016C45">
            <w:r>
              <w:t>Health bar upgrade</w:t>
            </w:r>
          </w:p>
        </w:tc>
        <w:tc>
          <w:tcPr>
            <w:tcW w:w="2342" w:type="dxa"/>
            <w:vMerge w:val="restart"/>
          </w:tcPr>
          <w:p w14:paraId="63560B07" w14:textId="5F0B1CD3" w:rsidR="00016C45" w:rsidRDefault="00016C45" w:rsidP="00016C45">
            <w:r>
              <w:t>A rare item drop that permanently increases max health of the character</w:t>
            </w:r>
          </w:p>
        </w:tc>
        <w:tc>
          <w:tcPr>
            <w:tcW w:w="2319" w:type="dxa"/>
          </w:tcPr>
          <w:p w14:paraId="359E8422" w14:textId="77777777" w:rsidR="00016C45" w:rsidRDefault="00016C45" w:rsidP="00016C45">
            <w:r>
              <w:t>Does increase the max health of the character.</w:t>
            </w:r>
          </w:p>
          <w:p w14:paraId="347AD07D" w14:textId="77777777" w:rsidR="00016C45" w:rsidRDefault="00016C45" w:rsidP="00016C45"/>
          <w:p w14:paraId="76F1FE55" w14:textId="210F8B19" w:rsidR="00016C45" w:rsidRDefault="00016C45" w:rsidP="00016C45">
            <w:r>
              <w:t xml:space="preserve">Change so it also increases the current health of the character at the same rate. </w:t>
            </w:r>
          </w:p>
        </w:tc>
        <w:tc>
          <w:tcPr>
            <w:tcW w:w="2068" w:type="dxa"/>
          </w:tcPr>
          <w:p w14:paraId="3CB6E735" w14:textId="05AC4235" w:rsidR="00016C45" w:rsidRDefault="00016C45" w:rsidP="00016C45">
            <w:r>
              <w:t>Fail – ai261</w:t>
            </w:r>
          </w:p>
        </w:tc>
      </w:tr>
      <w:tr w:rsidR="00016C45" w14:paraId="105B6EBF" w14:textId="77777777" w:rsidTr="003568C8">
        <w:tc>
          <w:tcPr>
            <w:tcW w:w="2287" w:type="dxa"/>
            <w:vMerge/>
          </w:tcPr>
          <w:p w14:paraId="162879E9" w14:textId="77777777" w:rsidR="00016C45" w:rsidRDefault="00016C45" w:rsidP="00016C45"/>
        </w:tc>
        <w:tc>
          <w:tcPr>
            <w:tcW w:w="2342" w:type="dxa"/>
            <w:vMerge/>
          </w:tcPr>
          <w:p w14:paraId="29D99179" w14:textId="77777777" w:rsidR="00016C45" w:rsidRDefault="00016C45" w:rsidP="00016C45"/>
        </w:tc>
        <w:tc>
          <w:tcPr>
            <w:tcW w:w="2319" w:type="dxa"/>
          </w:tcPr>
          <w:p w14:paraId="1AAEA0C8" w14:textId="6D66FABB" w:rsidR="00016C45" w:rsidRDefault="00016C45" w:rsidP="00016C45">
            <w:r>
              <w:t xml:space="preserve">Successfully implanted changes as mentioned </w:t>
            </w:r>
          </w:p>
        </w:tc>
        <w:tc>
          <w:tcPr>
            <w:tcW w:w="2068" w:type="dxa"/>
          </w:tcPr>
          <w:p w14:paraId="385AD99F" w14:textId="475EE790" w:rsidR="00016C45" w:rsidRDefault="00016C45" w:rsidP="00016C45">
            <w:r>
              <w:t>Pass – samd3, ai261</w:t>
            </w:r>
          </w:p>
        </w:tc>
      </w:tr>
      <w:tr w:rsidR="00016C45" w14:paraId="22CDB35F" w14:textId="77777777" w:rsidTr="003568C8">
        <w:tc>
          <w:tcPr>
            <w:tcW w:w="2287" w:type="dxa"/>
          </w:tcPr>
          <w:p w14:paraId="1EB461E4" w14:textId="76416735" w:rsidR="00016C45" w:rsidRDefault="00E82B40" w:rsidP="00016C45">
            <w:r w:rsidRPr="00E82B40">
              <w:t>Introduction page for explaining the game</w:t>
            </w:r>
          </w:p>
        </w:tc>
        <w:tc>
          <w:tcPr>
            <w:tcW w:w="2342" w:type="dxa"/>
          </w:tcPr>
          <w:p w14:paraId="091C2CC4" w14:textId="53EF572F" w:rsidR="00016C45" w:rsidRDefault="00E82B40" w:rsidP="00016C45">
            <w:r>
              <w:t>Add another screen after the title screen to explain the controls of the game</w:t>
            </w:r>
          </w:p>
        </w:tc>
        <w:tc>
          <w:tcPr>
            <w:tcW w:w="2319" w:type="dxa"/>
          </w:tcPr>
          <w:p w14:paraId="18EE12E1" w14:textId="323240C6" w:rsidR="00016C45" w:rsidRDefault="00E82B40" w:rsidP="00016C45">
            <w:r>
              <w:t>Does as it should.</w:t>
            </w:r>
          </w:p>
        </w:tc>
        <w:tc>
          <w:tcPr>
            <w:tcW w:w="2068" w:type="dxa"/>
          </w:tcPr>
          <w:p w14:paraId="0056F3A5" w14:textId="2A0CC3CD" w:rsidR="00E82B40" w:rsidRDefault="00E82B40" w:rsidP="00016C45">
            <w:r>
              <w:t>Pass – ai261</w:t>
            </w:r>
          </w:p>
        </w:tc>
      </w:tr>
      <w:tr w:rsidR="00016C45" w14:paraId="75A90E4D" w14:textId="77777777" w:rsidTr="003568C8">
        <w:tc>
          <w:tcPr>
            <w:tcW w:w="2287" w:type="dxa"/>
          </w:tcPr>
          <w:p w14:paraId="4867005B" w14:textId="67F7383F" w:rsidR="00016C45" w:rsidRDefault="00E82B40" w:rsidP="00E82B40">
            <w:r>
              <w:t xml:space="preserve">Add sound </w:t>
            </w:r>
          </w:p>
        </w:tc>
        <w:tc>
          <w:tcPr>
            <w:tcW w:w="2342" w:type="dxa"/>
          </w:tcPr>
          <w:p w14:paraId="328577CE" w14:textId="4E0F9F73" w:rsidR="00016C45" w:rsidRDefault="00E82B40" w:rsidP="00016C45">
            <w:r>
              <w:t>Add background music to the game</w:t>
            </w:r>
            <w:r w:rsidR="001E7C41">
              <w:t xml:space="preserve"> and adding sound effects to every interaction in the game, i.e. sword swing, gun fire etc.</w:t>
            </w:r>
          </w:p>
        </w:tc>
        <w:tc>
          <w:tcPr>
            <w:tcW w:w="2319" w:type="dxa"/>
          </w:tcPr>
          <w:p w14:paraId="41D67E90" w14:textId="790E07BC" w:rsidR="00E82B40" w:rsidRDefault="00E82B40" w:rsidP="00016C45">
            <w:r>
              <w:t>Successfully added ba</w:t>
            </w:r>
            <w:r w:rsidR="001E7C41">
              <w:t xml:space="preserve">ckground music through the game, </w:t>
            </w:r>
            <w:r>
              <w:t xml:space="preserve">added additional game over music </w:t>
            </w:r>
            <w:r w:rsidR="001E7C41">
              <w:t>and overall sound effects</w:t>
            </w:r>
          </w:p>
          <w:p w14:paraId="4551DE05" w14:textId="168F08C5" w:rsidR="00E82B40" w:rsidRDefault="00E82B40" w:rsidP="00016C45">
            <w:r>
              <w:t>Also added a mute button to mute the music</w:t>
            </w:r>
          </w:p>
        </w:tc>
        <w:tc>
          <w:tcPr>
            <w:tcW w:w="2068" w:type="dxa"/>
          </w:tcPr>
          <w:p w14:paraId="70BF4AE4" w14:textId="2D6ECC9D" w:rsidR="00016C45" w:rsidRDefault="00E82B40" w:rsidP="00016C45">
            <w:r>
              <w:t>Pass -ai261, samd3</w:t>
            </w:r>
          </w:p>
        </w:tc>
      </w:tr>
    </w:tbl>
    <w:p w14:paraId="08C7E9DD" w14:textId="77777777" w:rsidR="00E82B40" w:rsidRDefault="00E82B4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342"/>
        <w:gridCol w:w="2319"/>
        <w:gridCol w:w="2068"/>
      </w:tblGrid>
      <w:tr w:rsidR="00E82B40" w14:paraId="143C10EB" w14:textId="77777777" w:rsidTr="003568C8">
        <w:tc>
          <w:tcPr>
            <w:tcW w:w="2287" w:type="dxa"/>
            <w:vMerge w:val="restart"/>
          </w:tcPr>
          <w:p w14:paraId="71969B60" w14:textId="6BAA4A41" w:rsidR="00E82B40" w:rsidRDefault="00E82B40" w:rsidP="00016C45">
            <w:r>
              <w:lastRenderedPageBreak/>
              <w:t xml:space="preserve">Add RPG weapon </w:t>
            </w:r>
          </w:p>
        </w:tc>
        <w:tc>
          <w:tcPr>
            <w:tcW w:w="2342" w:type="dxa"/>
            <w:vMerge w:val="restart"/>
          </w:tcPr>
          <w:p w14:paraId="39D3B85F" w14:textId="5B50F01C" w:rsidR="00E82B40" w:rsidRDefault="00E82B40" w:rsidP="00016C45">
            <w:r>
              <w:t xml:space="preserve">Add a homing projectile attack that finds an enemy on the map and follows it until it hits. </w:t>
            </w:r>
          </w:p>
        </w:tc>
        <w:tc>
          <w:tcPr>
            <w:tcW w:w="2319" w:type="dxa"/>
          </w:tcPr>
          <w:p w14:paraId="5E2A22C9" w14:textId="77777777" w:rsidR="00E82B40" w:rsidRDefault="00E82B40" w:rsidP="00016C45">
            <w:r>
              <w:t>Able to add a homing projectile</w:t>
            </w:r>
          </w:p>
          <w:p w14:paraId="44F91A60" w14:textId="77777777" w:rsidR="00E82B40" w:rsidRDefault="00E82B40" w:rsidP="00016C45"/>
          <w:p w14:paraId="0A54F027" w14:textId="122955D8" w:rsidR="00E82B40" w:rsidRDefault="00E82B40" w:rsidP="00016C45">
            <w:r>
              <w:t xml:space="preserve">Kept crashing the game if more than one projectile tracked one enemy and the enemy died, leaving the rest of the projectile nothing to track, crashing the game. </w:t>
            </w:r>
          </w:p>
        </w:tc>
        <w:tc>
          <w:tcPr>
            <w:tcW w:w="2068" w:type="dxa"/>
          </w:tcPr>
          <w:p w14:paraId="778DC143" w14:textId="02BE3F34" w:rsidR="00E82B40" w:rsidRDefault="00E82B40" w:rsidP="00016C45">
            <w:r>
              <w:t>Fail - ai261</w:t>
            </w:r>
          </w:p>
        </w:tc>
      </w:tr>
      <w:tr w:rsidR="00E82B40" w14:paraId="0F8E8E51" w14:textId="77777777" w:rsidTr="003568C8">
        <w:tc>
          <w:tcPr>
            <w:tcW w:w="2287" w:type="dxa"/>
            <w:vMerge/>
          </w:tcPr>
          <w:p w14:paraId="5F61B84C" w14:textId="77777777" w:rsidR="00E82B40" w:rsidRDefault="00E82B40" w:rsidP="00016C45"/>
        </w:tc>
        <w:tc>
          <w:tcPr>
            <w:tcW w:w="2342" w:type="dxa"/>
            <w:vMerge/>
          </w:tcPr>
          <w:p w14:paraId="42E82CE7" w14:textId="77777777" w:rsidR="00E82B40" w:rsidRDefault="00E82B40" w:rsidP="00016C45"/>
        </w:tc>
        <w:tc>
          <w:tcPr>
            <w:tcW w:w="2319" w:type="dxa"/>
          </w:tcPr>
          <w:p w14:paraId="600F65F8" w14:textId="10223309" w:rsidR="00E82B40" w:rsidRDefault="00E82B40" w:rsidP="00016C45">
            <w:r>
              <w:t>Fixed the bug as mentioned and now the projectile will redirect to a different enemy on the map, if there are none then the project will fire in that direction until it hits a wall</w:t>
            </w:r>
          </w:p>
        </w:tc>
        <w:tc>
          <w:tcPr>
            <w:tcW w:w="2068" w:type="dxa"/>
          </w:tcPr>
          <w:p w14:paraId="49C7C2F2" w14:textId="7F96F94F" w:rsidR="00E82B40" w:rsidRDefault="00E82B40" w:rsidP="00016C45">
            <w:r>
              <w:t>Pass – samd3</w:t>
            </w:r>
          </w:p>
        </w:tc>
      </w:tr>
      <w:tr w:rsidR="009C4188" w14:paraId="6DEFAA5B" w14:textId="77777777" w:rsidTr="003568C8">
        <w:tc>
          <w:tcPr>
            <w:tcW w:w="2287" w:type="dxa"/>
            <w:vMerge w:val="restart"/>
          </w:tcPr>
          <w:p w14:paraId="6AF66914" w14:textId="6C92F46B" w:rsidR="009C4188" w:rsidRDefault="009C4188" w:rsidP="00016C45">
            <w:r>
              <w:t xml:space="preserve">Save function </w:t>
            </w:r>
          </w:p>
        </w:tc>
        <w:tc>
          <w:tcPr>
            <w:tcW w:w="2342" w:type="dxa"/>
            <w:vMerge w:val="restart"/>
          </w:tcPr>
          <w:p w14:paraId="5770EA52" w14:textId="77777777" w:rsidR="009C4188" w:rsidRDefault="009C4188" w:rsidP="00016C45">
            <w:r>
              <w:t>Able to produce a password that saves the state of the game.</w:t>
            </w:r>
          </w:p>
          <w:p w14:paraId="49CE188E" w14:textId="77777777" w:rsidR="009C4188" w:rsidRDefault="009C4188" w:rsidP="00016C45"/>
          <w:p w14:paraId="28817D17" w14:textId="2064187D" w:rsidR="009C4188" w:rsidRDefault="009C4188" w:rsidP="00016C45">
            <w:r>
              <w:t>Each part of the game information, i.e. the level, what current health, the max health, ammo count and max ammo count etc, should be converted into bits.</w:t>
            </w:r>
          </w:p>
          <w:p w14:paraId="3B0C3B53" w14:textId="5F4CA8E1" w:rsidR="009C4188" w:rsidRDefault="009C4188" w:rsidP="00016C45"/>
          <w:p w14:paraId="1AF7B5C1" w14:textId="76554AEE" w:rsidR="009C4188" w:rsidRDefault="009C4188" w:rsidP="00016C45">
            <w:r>
              <w:t xml:space="preserve">These bits are then encrypted and translated into ASCII characters for the user to copy.  </w:t>
            </w:r>
          </w:p>
          <w:p w14:paraId="68C9A463" w14:textId="1AB445FB" w:rsidR="009C4188" w:rsidRDefault="009C4188" w:rsidP="00016C45"/>
          <w:p w14:paraId="10ED63C3" w14:textId="77777777" w:rsidR="009C4188" w:rsidRDefault="009C4188" w:rsidP="00016C45"/>
          <w:p w14:paraId="03AF62B0" w14:textId="77777777" w:rsidR="009C4188" w:rsidRDefault="009C4188" w:rsidP="00016C45"/>
          <w:p w14:paraId="0A2A1230" w14:textId="5A9EC5B0" w:rsidR="009C4188" w:rsidRDefault="009C4188" w:rsidP="00016C45"/>
        </w:tc>
        <w:tc>
          <w:tcPr>
            <w:tcW w:w="2319" w:type="dxa"/>
          </w:tcPr>
          <w:p w14:paraId="05BBDC3A" w14:textId="77777777" w:rsidR="009C4188" w:rsidRDefault="009C4188" w:rsidP="00016C45">
            <w:r>
              <w:t xml:space="preserve">Was able to do everything and produce the password whenever the game was paused. </w:t>
            </w:r>
          </w:p>
          <w:p w14:paraId="74042407" w14:textId="77777777" w:rsidR="009C4188" w:rsidRDefault="009C4188" w:rsidP="00016C45"/>
          <w:p w14:paraId="0B0880E6" w14:textId="707398E3" w:rsidR="009C4188" w:rsidRDefault="009C4188" w:rsidP="00016C45">
            <w:r>
              <w:t>Need to change so the state of the game is only saved when a level is completed</w:t>
            </w:r>
          </w:p>
        </w:tc>
        <w:tc>
          <w:tcPr>
            <w:tcW w:w="2068" w:type="dxa"/>
          </w:tcPr>
          <w:p w14:paraId="6045B9A4" w14:textId="31A4847E" w:rsidR="009C4188" w:rsidRDefault="009C4188" w:rsidP="00016C45">
            <w:r>
              <w:t>Fail – ai261</w:t>
            </w:r>
          </w:p>
        </w:tc>
      </w:tr>
      <w:tr w:rsidR="009C4188" w14:paraId="299359F7" w14:textId="77777777" w:rsidTr="003568C8">
        <w:tc>
          <w:tcPr>
            <w:tcW w:w="2287" w:type="dxa"/>
            <w:vMerge/>
          </w:tcPr>
          <w:p w14:paraId="1E6766D6" w14:textId="77777777" w:rsidR="009C4188" w:rsidRDefault="009C4188" w:rsidP="00016C45"/>
        </w:tc>
        <w:tc>
          <w:tcPr>
            <w:tcW w:w="2342" w:type="dxa"/>
            <w:vMerge/>
          </w:tcPr>
          <w:p w14:paraId="7FE0EA4B" w14:textId="77777777" w:rsidR="009C4188" w:rsidRDefault="009C4188" w:rsidP="00016C45"/>
        </w:tc>
        <w:tc>
          <w:tcPr>
            <w:tcW w:w="2319" w:type="dxa"/>
          </w:tcPr>
          <w:p w14:paraId="7289352E" w14:textId="50BF587F" w:rsidR="009C4188" w:rsidRDefault="009C4188" w:rsidP="00016C45">
            <w:r>
              <w:t>Implemented the changes.</w:t>
            </w:r>
          </w:p>
        </w:tc>
        <w:tc>
          <w:tcPr>
            <w:tcW w:w="2068" w:type="dxa"/>
          </w:tcPr>
          <w:p w14:paraId="14CA2252" w14:textId="3F2BB3A7" w:rsidR="009C4188" w:rsidRDefault="009C4188" w:rsidP="00016C45">
            <w:r>
              <w:t>Pass – ai261</w:t>
            </w:r>
          </w:p>
        </w:tc>
      </w:tr>
      <w:tr w:rsidR="009C4188" w14:paraId="51731797" w14:textId="77777777" w:rsidTr="003568C8">
        <w:tc>
          <w:tcPr>
            <w:tcW w:w="2287" w:type="dxa"/>
            <w:vMerge w:val="restart"/>
          </w:tcPr>
          <w:p w14:paraId="14EF18B9" w14:textId="134DCE9A" w:rsidR="009C4188" w:rsidRDefault="009C4188" w:rsidP="00016C45">
            <w:r>
              <w:t>Load function</w:t>
            </w:r>
          </w:p>
        </w:tc>
        <w:tc>
          <w:tcPr>
            <w:tcW w:w="2342" w:type="dxa"/>
            <w:vMerge w:val="restart"/>
          </w:tcPr>
          <w:p w14:paraId="33942954" w14:textId="4E616530" w:rsidR="009C4188" w:rsidRDefault="009C4188" w:rsidP="00016C45">
            <w:r>
              <w:t xml:space="preserve">Able to input the password into the game and successfully load the state of the game from the save state. </w:t>
            </w:r>
          </w:p>
        </w:tc>
        <w:tc>
          <w:tcPr>
            <w:tcW w:w="2319" w:type="dxa"/>
          </w:tcPr>
          <w:p w14:paraId="366C1D5E" w14:textId="77777777" w:rsidR="009C4188" w:rsidRDefault="009C4188" w:rsidP="00016C45">
            <w:r>
              <w:t>Was about to successfully make the game load back to the saved state.</w:t>
            </w:r>
          </w:p>
          <w:p w14:paraId="1EC7C15E" w14:textId="77777777" w:rsidR="009C4188" w:rsidRDefault="009C4188" w:rsidP="00016C45"/>
          <w:p w14:paraId="5602573A" w14:textId="5A8A5CA3" w:rsidR="009C4188" w:rsidRDefault="009C4188" w:rsidP="00016C45">
            <w:r>
              <w:t xml:space="preserve">Add some checks so user cannot input any random characters and </w:t>
            </w:r>
            <w:r>
              <w:lastRenderedPageBreak/>
              <w:t>still load random game at a random state</w:t>
            </w:r>
          </w:p>
        </w:tc>
        <w:tc>
          <w:tcPr>
            <w:tcW w:w="2068" w:type="dxa"/>
          </w:tcPr>
          <w:p w14:paraId="32D93280" w14:textId="09252BD5" w:rsidR="009C4188" w:rsidRDefault="009C4188" w:rsidP="00016C45">
            <w:r>
              <w:lastRenderedPageBreak/>
              <w:t>Fail – ai261</w:t>
            </w:r>
          </w:p>
        </w:tc>
      </w:tr>
      <w:tr w:rsidR="009C4188" w14:paraId="358025F3" w14:textId="77777777" w:rsidTr="003568C8">
        <w:tc>
          <w:tcPr>
            <w:tcW w:w="2287" w:type="dxa"/>
            <w:vMerge/>
          </w:tcPr>
          <w:p w14:paraId="475CD372" w14:textId="77777777" w:rsidR="009C4188" w:rsidRDefault="009C4188" w:rsidP="00016C45"/>
        </w:tc>
        <w:tc>
          <w:tcPr>
            <w:tcW w:w="2342" w:type="dxa"/>
            <w:vMerge/>
          </w:tcPr>
          <w:p w14:paraId="4F28A337" w14:textId="77777777" w:rsidR="009C4188" w:rsidRDefault="009C4188" w:rsidP="00016C45"/>
        </w:tc>
        <w:tc>
          <w:tcPr>
            <w:tcW w:w="2319" w:type="dxa"/>
          </w:tcPr>
          <w:p w14:paraId="650A56E9" w14:textId="62A08D6C" w:rsidR="009C4188" w:rsidRDefault="00FC5228" w:rsidP="00016C45">
            <w:r>
              <w:t xml:space="preserve">Added in </w:t>
            </w:r>
            <w:r w:rsidR="009C4188">
              <w:t>checks</w:t>
            </w:r>
            <w:r>
              <w:t>ums</w:t>
            </w:r>
            <w:r w:rsidR="009C4188">
              <w:t xml:space="preserve"> so only a specific generated password works. </w:t>
            </w:r>
          </w:p>
        </w:tc>
        <w:tc>
          <w:tcPr>
            <w:tcW w:w="2068" w:type="dxa"/>
          </w:tcPr>
          <w:p w14:paraId="58B511FE" w14:textId="66B2E2A3" w:rsidR="009C4188" w:rsidRDefault="009C4188" w:rsidP="00016C45">
            <w:r>
              <w:t>Pass – ai261</w:t>
            </w:r>
          </w:p>
        </w:tc>
      </w:tr>
      <w:tr w:rsidR="00016C45" w14:paraId="07B87D56" w14:textId="77777777" w:rsidTr="003568C8">
        <w:tc>
          <w:tcPr>
            <w:tcW w:w="2287" w:type="dxa"/>
          </w:tcPr>
          <w:p w14:paraId="103CAB9B" w14:textId="01DFB7F7" w:rsidR="00016C45" w:rsidRDefault="00FC5228" w:rsidP="00016C45">
            <w:r>
              <w:t>Damage numbers</w:t>
            </w:r>
          </w:p>
        </w:tc>
        <w:tc>
          <w:tcPr>
            <w:tcW w:w="2342" w:type="dxa"/>
          </w:tcPr>
          <w:p w14:paraId="02900200" w14:textId="20CE854C" w:rsidR="00016C45" w:rsidRDefault="00FC5228" w:rsidP="00016C45">
            <w:r>
              <w:t>Add animated indication whenever an enemy or character gets hit, displaying the amount of damage that took place</w:t>
            </w:r>
          </w:p>
        </w:tc>
        <w:tc>
          <w:tcPr>
            <w:tcW w:w="2319" w:type="dxa"/>
          </w:tcPr>
          <w:p w14:paraId="69A95F50" w14:textId="64BE34E0" w:rsidR="00016C45" w:rsidRDefault="00FC5228" w:rsidP="00016C45">
            <w:r>
              <w:t>Successfully implemented this</w:t>
            </w:r>
          </w:p>
        </w:tc>
        <w:tc>
          <w:tcPr>
            <w:tcW w:w="2068" w:type="dxa"/>
          </w:tcPr>
          <w:p w14:paraId="21BA6B70" w14:textId="3F5ACFA8" w:rsidR="00016C45" w:rsidRDefault="00FC5228" w:rsidP="00016C45">
            <w:r>
              <w:t>Pass - cw569</w:t>
            </w:r>
          </w:p>
        </w:tc>
      </w:tr>
      <w:tr w:rsidR="00016C45" w14:paraId="7CAE604C" w14:textId="77777777" w:rsidTr="003568C8">
        <w:tc>
          <w:tcPr>
            <w:tcW w:w="2287" w:type="dxa"/>
          </w:tcPr>
          <w:p w14:paraId="4BACF0F5" w14:textId="629FD5E9" w:rsidR="00016C45" w:rsidRDefault="00FC5228" w:rsidP="00016C45">
            <w:r>
              <w:t>Walking animation</w:t>
            </w:r>
          </w:p>
        </w:tc>
        <w:tc>
          <w:tcPr>
            <w:tcW w:w="2342" w:type="dxa"/>
          </w:tcPr>
          <w:p w14:paraId="44A4C0FE" w14:textId="388A3ECF" w:rsidR="00016C45" w:rsidRDefault="00FC5228" w:rsidP="00016C45">
            <w:r>
              <w:t>Added walking animation to the character</w:t>
            </w:r>
          </w:p>
        </w:tc>
        <w:tc>
          <w:tcPr>
            <w:tcW w:w="2319" w:type="dxa"/>
          </w:tcPr>
          <w:p w14:paraId="7F8CAFE1" w14:textId="11F9DA82" w:rsidR="00016C45" w:rsidRDefault="00FC5228" w:rsidP="00016C45">
            <w:r>
              <w:t xml:space="preserve">Done </w:t>
            </w:r>
          </w:p>
        </w:tc>
        <w:tc>
          <w:tcPr>
            <w:tcW w:w="2068" w:type="dxa"/>
          </w:tcPr>
          <w:p w14:paraId="53444240" w14:textId="6EC6408C" w:rsidR="00016C45" w:rsidRDefault="00FC5228" w:rsidP="00016C45">
            <w:r>
              <w:t>Pass – cw569, ai261</w:t>
            </w:r>
          </w:p>
        </w:tc>
      </w:tr>
      <w:tr w:rsidR="00016C45" w14:paraId="4F2EFB2D" w14:textId="77777777" w:rsidTr="003568C8">
        <w:tc>
          <w:tcPr>
            <w:tcW w:w="2287" w:type="dxa"/>
          </w:tcPr>
          <w:p w14:paraId="48B135A6" w14:textId="2AE0BD2A" w:rsidR="00016C45" w:rsidRDefault="00FC5228" w:rsidP="00016C45">
            <w:r>
              <w:t>Add level to end screen</w:t>
            </w:r>
          </w:p>
        </w:tc>
        <w:tc>
          <w:tcPr>
            <w:tcW w:w="2342" w:type="dxa"/>
          </w:tcPr>
          <w:p w14:paraId="51640CD3" w14:textId="78095CD8" w:rsidR="00016C45" w:rsidRDefault="00FC5228" w:rsidP="00016C45">
            <w:r>
              <w:t xml:space="preserve">Improve on the game over screen so user can input their name and on the game over </w:t>
            </w:r>
            <w:r w:rsidR="00DD3FF9">
              <w:t xml:space="preserve">screen display that name and score next to it. </w:t>
            </w:r>
          </w:p>
        </w:tc>
        <w:tc>
          <w:tcPr>
            <w:tcW w:w="2319" w:type="dxa"/>
          </w:tcPr>
          <w:p w14:paraId="064CED99" w14:textId="78CD6FB3" w:rsidR="00016C45" w:rsidRDefault="00DD3FF9" w:rsidP="00016C45">
            <w:r>
              <w:t xml:space="preserve">Done </w:t>
            </w:r>
          </w:p>
        </w:tc>
        <w:tc>
          <w:tcPr>
            <w:tcW w:w="2068" w:type="dxa"/>
          </w:tcPr>
          <w:p w14:paraId="5043AC1F" w14:textId="5EE9AC6A" w:rsidR="00016C45" w:rsidRDefault="00DD3FF9" w:rsidP="00016C45">
            <w:r>
              <w:t xml:space="preserve">Pass- samd3 </w:t>
            </w:r>
          </w:p>
        </w:tc>
      </w:tr>
      <w:tr w:rsidR="00016C45" w14:paraId="3A56A6DA" w14:textId="77777777" w:rsidTr="003568C8">
        <w:tc>
          <w:tcPr>
            <w:tcW w:w="2287" w:type="dxa"/>
          </w:tcPr>
          <w:p w14:paraId="5866C5FD" w14:textId="75F15197" w:rsidR="00016C45" w:rsidRDefault="00DD3FF9" w:rsidP="00016C45">
            <w:r>
              <w:t xml:space="preserve">Design and code </w:t>
            </w:r>
            <w:proofErr w:type="spellStart"/>
            <w:r>
              <w:t>highscore</w:t>
            </w:r>
            <w:proofErr w:type="spellEnd"/>
            <w:r>
              <w:t xml:space="preserve"> screen </w:t>
            </w:r>
          </w:p>
        </w:tc>
        <w:tc>
          <w:tcPr>
            <w:tcW w:w="2342" w:type="dxa"/>
          </w:tcPr>
          <w:p w14:paraId="4AABF6E2" w14:textId="77777777" w:rsidR="00016C45" w:rsidRDefault="00DD3FF9" w:rsidP="00016C45">
            <w:r>
              <w:t xml:space="preserve">Able to save the top 10 </w:t>
            </w:r>
            <w:proofErr w:type="spellStart"/>
            <w:r>
              <w:t>highscores</w:t>
            </w:r>
            <w:proofErr w:type="spellEnd"/>
            <w:r>
              <w:t xml:space="preserve">. If the player beats any of these scores it will be saved in that position and delete the last entry. </w:t>
            </w:r>
          </w:p>
          <w:p w14:paraId="0874618E" w14:textId="77777777" w:rsidR="00DD3FF9" w:rsidRDefault="00DD3FF9" w:rsidP="00016C45"/>
          <w:p w14:paraId="79C6502D" w14:textId="3058D762" w:rsidR="00DD3FF9" w:rsidRDefault="00DD3FF9" w:rsidP="00016C45">
            <w:r>
              <w:t xml:space="preserve">Design an additional page where you </w:t>
            </w:r>
            <w:r w:rsidR="00273151">
              <w:t>can</w:t>
            </w:r>
            <w:r>
              <w:t xml:space="preserve"> load up and display the top 10 scores of the game. </w:t>
            </w:r>
          </w:p>
        </w:tc>
        <w:tc>
          <w:tcPr>
            <w:tcW w:w="2319" w:type="dxa"/>
          </w:tcPr>
          <w:p w14:paraId="47FEC350" w14:textId="63C8508B" w:rsidR="00016C45" w:rsidRPr="00273151" w:rsidRDefault="001E7C41" w:rsidP="00016C45">
            <w:pPr>
              <w:rPr>
                <w:highlight w:val="yellow"/>
              </w:rPr>
            </w:pPr>
            <w:r w:rsidRPr="001E7C41">
              <w:t xml:space="preserve">Done </w:t>
            </w:r>
            <w:bookmarkStart w:id="0" w:name="_GoBack"/>
            <w:bookmarkEnd w:id="0"/>
          </w:p>
        </w:tc>
        <w:tc>
          <w:tcPr>
            <w:tcW w:w="2068" w:type="dxa"/>
          </w:tcPr>
          <w:p w14:paraId="13979C5F" w14:textId="204D9B84" w:rsidR="00016C45" w:rsidRDefault="001E7C41" w:rsidP="00016C45">
            <w:r>
              <w:t>Pass- ai261</w:t>
            </w:r>
          </w:p>
        </w:tc>
      </w:tr>
    </w:tbl>
    <w:p w14:paraId="52F65B3B" w14:textId="77777777" w:rsidR="00101570" w:rsidRDefault="00101570"/>
    <w:sectPr w:rsidR="0010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70"/>
    <w:rsid w:val="00016C45"/>
    <w:rsid w:val="000352C2"/>
    <w:rsid w:val="000E301C"/>
    <w:rsid w:val="00101570"/>
    <w:rsid w:val="001E7C41"/>
    <w:rsid w:val="00273151"/>
    <w:rsid w:val="00293DED"/>
    <w:rsid w:val="003568C8"/>
    <w:rsid w:val="0048454A"/>
    <w:rsid w:val="00515072"/>
    <w:rsid w:val="006B42CE"/>
    <w:rsid w:val="0070479D"/>
    <w:rsid w:val="007A1448"/>
    <w:rsid w:val="007C2C98"/>
    <w:rsid w:val="0083261A"/>
    <w:rsid w:val="009C4188"/>
    <w:rsid w:val="00A05B7D"/>
    <w:rsid w:val="00A6002B"/>
    <w:rsid w:val="00AF19BF"/>
    <w:rsid w:val="00D618CB"/>
    <w:rsid w:val="00D8658F"/>
    <w:rsid w:val="00DD3FF9"/>
    <w:rsid w:val="00E82B40"/>
    <w:rsid w:val="00E90B00"/>
    <w:rsid w:val="00F57B85"/>
    <w:rsid w:val="00FA0C52"/>
    <w:rsid w:val="00FC5228"/>
    <w:rsid w:val="00FD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4716"/>
  <w15:chartTrackingRefBased/>
  <w15:docId w15:val="{49D3EB24-5B3E-4F09-8612-91B40634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FD9C8703.dotm</Template>
  <TotalTime>0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A.Ip</dc:creator>
  <cp:keywords/>
  <dc:description/>
  <cp:lastModifiedBy>A.Ip</cp:lastModifiedBy>
  <cp:revision>7</cp:revision>
  <dcterms:created xsi:type="dcterms:W3CDTF">2018-04-02T17:07:00Z</dcterms:created>
  <dcterms:modified xsi:type="dcterms:W3CDTF">2018-04-03T15:22:00Z</dcterms:modified>
</cp:coreProperties>
</file>
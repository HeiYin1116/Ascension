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D02" w:rsidRDefault="005026B6" w:rsidP="00D73D02">
      <w:pPr>
        <w:jc w:val="center"/>
        <w:rPr>
          <w:b/>
          <w:sz w:val="32"/>
          <w:u w:val="single"/>
        </w:rPr>
      </w:pPr>
      <w:r>
        <w:rPr>
          <w:b/>
          <w:sz w:val="32"/>
          <w:u w:val="single"/>
        </w:rPr>
        <w:t>Overview</w:t>
      </w:r>
      <w:bookmarkStart w:id="0" w:name="_GoBack"/>
      <w:bookmarkEnd w:id="0"/>
    </w:p>
    <w:p w:rsidR="00F80B9E" w:rsidRDefault="00F80B9E" w:rsidP="00D73D02"/>
    <w:p w:rsidR="00D73D02" w:rsidRDefault="00D73D02" w:rsidP="001B41A9">
      <w:pPr>
        <w:jc w:val="both"/>
        <w:rPr>
          <w:b/>
          <w:u w:val="single"/>
        </w:rPr>
      </w:pPr>
      <w:r w:rsidRPr="00D73D02">
        <w:rPr>
          <w:b/>
          <w:u w:val="single"/>
        </w:rPr>
        <w:t>Extreme Programming</w:t>
      </w:r>
      <w:r w:rsidR="00183B60">
        <w:rPr>
          <w:b/>
          <w:u w:val="single"/>
        </w:rPr>
        <w:t xml:space="preserve"> and Pair Programming</w:t>
      </w:r>
    </w:p>
    <w:p w:rsidR="00ED436B" w:rsidRDefault="00D73D02" w:rsidP="00ED436B">
      <w:pPr>
        <w:jc w:val="both"/>
        <w:rPr>
          <w:rFonts w:ascii="Calibri" w:eastAsia="Times New Roman" w:hAnsi="Calibri" w:cs="Calibri"/>
          <w:color w:val="000000"/>
        </w:rPr>
      </w:pPr>
      <w:r>
        <w:t>In our project’s first sprint we used extreme programming</w:t>
      </w:r>
      <w:r w:rsidR="00ED436B">
        <w:t xml:space="preserve"> via</w:t>
      </w:r>
      <w:r>
        <w:rPr>
          <w:rFonts w:ascii="Calibri" w:eastAsia="Times New Roman" w:hAnsi="Calibri" w:cs="Calibri"/>
          <w:color w:val="000000"/>
        </w:rPr>
        <w:t xml:space="preserve"> </w:t>
      </w:r>
      <w:r w:rsidR="00ED436B">
        <w:rPr>
          <w:rFonts w:ascii="Calibri" w:eastAsia="Times New Roman" w:hAnsi="Calibri" w:cs="Calibri"/>
          <w:color w:val="000000"/>
        </w:rPr>
        <w:t>pair programming, each taking it</w:t>
      </w:r>
      <w:r w:rsidR="00183B60">
        <w:rPr>
          <w:rFonts w:ascii="Calibri" w:eastAsia="Times New Roman" w:hAnsi="Calibri" w:cs="Calibri"/>
          <w:color w:val="000000"/>
        </w:rPr>
        <w:t xml:space="preserve"> in turns to code and </w:t>
      </w:r>
      <w:r w:rsidR="00ED436B">
        <w:rPr>
          <w:rFonts w:ascii="Calibri" w:eastAsia="Times New Roman" w:hAnsi="Calibri" w:cs="Calibri"/>
          <w:color w:val="000000"/>
        </w:rPr>
        <w:t>while one person is</w:t>
      </w:r>
      <w:r w:rsidR="00183B60">
        <w:rPr>
          <w:rFonts w:ascii="Calibri" w:eastAsia="Times New Roman" w:hAnsi="Calibri" w:cs="Calibri"/>
          <w:color w:val="000000"/>
        </w:rPr>
        <w:t xml:space="preserve"> coding the other </w:t>
      </w:r>
      <w:r w:rsidR="00ED436B">
        <w:rPr>
          <w:rFonts w:ascii="Calibri" w:eastAsia="Times New Roman" w:hAnsi="Calibri" w:cs="Calibri"/>
          <w:color w:val="000000"/>
        </w:rPr>
        <w:t>person</w:t>
      </w:r>
      <w:r w:rsidR="00183B60">
        <w:rPr>
          <w:rFonts w:ascii="Calibri" w:eastAsia="Times New Roman" w:hAnsi="Calibri" w:cs="Calibri"/>
          <w:color w:val="000000"/>
        </w:rPr>
        <w:t xml:space="preserve"> would look at what they have done to see if they could improve it or if the person go</w:t>
      </w:r>
      <w:r w:rsidR="00ED436B">
        <w:rPr>
          <w:rFonts w:ascii="Calibri" w:eastAsia="Times New Roman" w:hAnsi="Calibri" w:cs="Calibri"/>
          <w:color w:val="000000"/>
        </w:rPr>
        <w:t>t</w:t>
      </w:r>
      <w:r w:rsidR="00183B60">
        <w:rPr>
          <w:rFonts w:ascii="Calibri" w:eastAsia="Times New Roman" w:hAnsi="Calibri" w:cs="Calibri"/>
          <w:color w:val="000000"/>
        </w:rPr>
        <w:t xml:space="preserve"> stuck on a part of the code then the other two helped with the solution. </w:t>
      </w:r>
    </w:p>
    <w:p w:rsidR="00ED436B" w:rsidRPr="00D73D02" w:rsidRDefault="00ED436B" w:rsidP="00C45996">
      <w:pPr>
        <w:rPr>
          <w:rFonts w:ascii="Calibri" w:eastAsia="Times New Roman" w:hAnsi="Calibri" w:cs="Calibri"/>
          <w:color w:val="000000"/>
        </w:rPr>
      </w:pPr>
      <w:r>
        <w:rPr>
          <w:rFonts w:ascii="Calibri" w:eastAsia="Times New Roman" w:hAnsi="Calibri" w:cs="Calibri"/>
          <w:color w:val="000000"/>
        </w:rPr>
        <w:t xml:space="preserve">Example commit where Pair Programming was used: </w:t>
      </w:r>
      <w:r w:rsidR="00C45996" w:rsidRPr="00C45996">
        <w:rPr>
          <w:rFonts w:ascii="Calibri" w:eastAsia="Times New Roman" w:hAnsi="Calibri" w:cs="Calibri"/>
          <w:color w:val="000000"/>
        </w:rPr>
        <w:t>https://git.cs.kent.ac.uk/ai261/Ascension_project/commit/1377d183</w:t>
      </w:r>
    </w:p>
    <w:p w:rsidR="00D73D02" w:rsidRPr="00183B60" w:rsidRDefault="00C45996" w:rsidP="001B41A9">
      <w:pPr>
        <w:jc w:val="both"/>
        <w:rPr>
          <w:rFonts w:ascii="Calibri" w:eastAsia="Times New Roman" w:hAnsi="Calibri" w:cs="Calibri"/>
          <w:b/>
          <w:color w:val="000000"/>
          <w:u w:val="single"/>
        </w:rPr>
      </w:pPr>
      <w:r>
        <w:rPr>
          <w:rFonts w:ascii="Calibri" w:eastAsia="Times New Roman" w:hAnsi="Calibri" w:cs="Calibri"/>
          <w:b/>
          <w:color w:val="000000"/>
          <w:u w:val="single"/>
        </w:rPr>
        <w:t>Development Methodology</w:t>
      </w:r>
    </w:p>
    <w:p w:rsidR="007557ED" w:rsidRDefault="00183B60" w:rsidP="001B41A9">
      <w:pPr>
        <w:jc w:val="both"/>
      </w:pPr>
      <w:r>
        <w:t xml:space="preserve">In our project we used scrum to </w:t>
      </w:r>
      <w:r w:rsidR="00C45996">
        <w:t>direct</w:t>
      </w:r>
      <w:r>
        <w:t xml:space="preserve"> how we would plan and produce our project, </w:t>
      </w:r>
      <w:r w:rsidR="00C45996">
        <w:t>as evidenced by the product backlog and</w:t>
      </w:r>
      <w:r>
        <w:t xml:space="preserve"> th</w:t>
      </w:r>
      <w:r w:rsidR="00C45996">
        <w:t xml:space="preserve">e </w:t>
      </w:r>
      <w:r>
        <w:t xml:space="preserve">scrum backlog which includes the sprint burn down chart. </w:t>
      </w:r>
      <w:r w:rsidR="007557ED">
        <w:t>The first scrum artefact created was the</w:t>
      </w:r>
      <w:r>
        <w:t xml:space="preserve"> </w:t>
      </w:r>
      <w:r w:rsidR="007557ED">
        <w:t>product</w:t>
      </w:r>
      <w:r>
        <w:t xml:space="preserve"> backlog</w:t>
      </w:r>
      <w:r w:rsidR="007557ED">
        <w:t>, including everything</w:t>
      </w:r>
      <w:r>
        <w:t xml:space="preserve"> </w:t>
      </w:r>
      <w:r w:rsidR="007557ED">
        <w:t>t</w:t>
      </w:r>
      <w:r>
        <w:t>hat we wanted to include in the game</w:t>
      </w:r>
      <w:r w:rsidR="007557ED">
        <w:t>. T</w:t>
      </w:r>
      <w:r>
        <w:t xml:space="preserve">hen from </w:t>
      </w:r>
      <w:r w:rsidR="007557ED">
        <w:t>this</w:t>
      </w:r>
      <w:r>
        <w:t xml:space="preserve"> we created the sprint backlog which is </w:t>
      </w:r>
      <w:r w:rsidR="007557ED">
        <w:t>based on how many</w:t>
      </w:r>
      <w:r>
        <w:t xml:space="preserve"> points from the </w:t>
      </w:r>
      <w:r w:rsidR="007557ED">
        <w:t>product</w:t>
      </w:r>
      <w:r>
        <w:t xml:space="preserve"> backlog we felt that we could do in the 3 week sprint time limit that we had</w:t>
      </w:r>
      <w:r w:rsidR="007557ED">
        <w:t>.</w:t>
      </w:r>
      <w:r>
        <w:t xml:space="preserve"> </w:t>
      </w:r>
      <w:r w:rsidR="007557ED">
        <w:t>The time taken to complete each of these items were estimated using planning poker and story point values.</w:t>
      </w:r>
      <w:r w:rsidR="007557ED">
        <w:br/>
        <w:t>As we did not have a previous sprint to calculate team velocity from, we made a conservative estimate as a team.</w:t>
      </w:r>
    </w:p>
    <w:p w:rsidR="00A2007B" w:rsidRDefault="00A2007B" w:rsidP="001B41A9">
      <w:pPr>
        <w:jc w:val="both"/>
        <w:rPr>
          <w:b/>
          <w:u w:val="single"/>
        </w:rPr>
      </w:pPr>
      <w:r>
        <w:rPr>
          <w:b/>
          <w:u w:val="single"/>
        </w:rPr>
        <w:t>Test</w:t>
      </w:r>
      <w:r w:rsidR="00E22F02">
        <w:rPr>
          <w:b/>
          <w:u w:val="single"/>
        </w:rPr>
        <w:t>ing</w:t>
      </w:r>
    </w:p>
    <w:p w:rsidR="00E22F02" w:rsidRPr="00E22F02" w:rsidRDefault="00E22F02" w:rsidP="001B41A9">
      <w:pPr>
        <w:jc w:val="both"/>
      </w:pPr>
      <w:r>
        <w:t>During the first sprint, any new functionality added (whether solo or in a pair) was tested by the person(s) not present. This was usually done during our group meetings so feedback and ideas could be bounced around between us. This allowed both effective finding and squashing of unintended behaviour, as well as increasing the speed of iterating and improving each module.</w:t>
      </w:r>
    </w:p>
    <w:p w:rsidR="00A2007B" w:rsidRDefault="00A2007B" w:rsidP="001B41A9">
      <w:pPr>
        <w:jc w:val="both"/>
        <w:rPr>
          <w:b/>
          <w:u w:val="single"/>
        </w:rPr>
      </w:pPr>
      <w:r w:rsidRPr="00A2007B">
        <w:rPr>
          <w:b/>
          <w:u w:val="single"/>
        </w:rPr>
        <w:t>Acceptance criteria</w:t>
      </w:r>
    </w:p>
    <w:p w:rsidR="00720A81" w:rsidRPr="00720A81" w:rsidRDefault="00720A81" w:rsidP="001B41A9">
      <w:pPr>
        <w:jc w:val="both"/>
      </w:pPr>
      <w:r w:rsidRPr="00720A81">
        <w:t xml:space="preserve">For the acceptance criteria </w:t>
      </w:r>
      <w:r>
        <w:t>we would look at this while we were creating the objects,</w:t>
      </w:r>
      <w:r w:rsidR="007557ED">
        <w:t xml:space="preserve"> then</w:t>
      </w:r>
      <w:r>
        <w:t xml:space="preserve"> what we would </w:t>
      </w:r>
      <w:r w:rsidR="007557ED">
        <w:t xml:space="preserve">do </w:t>
      </w:r>
      <w:r>
        <w:t>is that if it works</w:t>
      </w:r>
      <w:r w:rsidR="007557ED">
        <w:t xml:space="preserve"> t</w:t>
      </w:r>
      <w:r w:rsidR="005A333D">
        <w:t>h</w:t>
      </w:r>
      <w:r w:rsidR="007557ED">
        <w:t xml:space="preserve">en we would move onto the next task, however if it </w:t>
      </w:r>
      <w:r w:rsidR="005A333D">
        <w:t>was not satisfactory</w:t>
      </w:r>
      <w:r w:rsidR="007557ED">
        <w:t xml:space="preserve"> then we would </w:t>
      </w:r>
      <w:r w:rsidR="005A333D">
        <w:t>fix the issue</w:t>
      </w:r>
      <w:r>
        <w:t>. An examp</w:t>
      </w:r>
      <w:r w:rsidR="005A333D">
        <w:t>le of this would be the sword;</w:t>
      </w:r>
      <w:r>
        <w:t xml:space="preserve"> to start with</w:t>
      </w:r>
      <w:r w:rsidR="005A333D">
        <w:t xml:space="preserve"> we had a working but stationary sword, </w:t>
      </w:r>
      <w:r>
        <w:t xml:space="preserve">to make it look </w:t>
      </w:r>
      <w:r w:rsidR="005A333D">
        <w:t>polished</w:t>
      </w:r>
      <w:r>
        <w:t xml:space="preserve"> we added in a swing </w:t>
      </w:r>
      <w:r w:rsidR="005A333D">
        <w:t>animation.</w:t>
      </w:r>
    </w:p>
    <w:p w:rsidR="00A2007B" w:rsidRDefault="00A2007B" w:rsidP="001B41A9">
      <w:pPr>
        <w:jc w:val="both"/>
        <w:rPr>
          <w:b/>
          <w:u w:val="single"/>
        </w:rPr>
      </w:pPr>
      <w:r>
        <w:rPr>
          <w:b/>
          <w:u w:val="single"/>
        </w:rPr>
        <w:t>Iterations</w:t>
      </w:r>
    </w:p>
    <w:p w:rsidR="001B41A9" w:rsidRPr="00B81354" w:rsidRDefault="00B81354" w:rsidP="001B41A9">
      <w:pPr>
        <w:jc w:val="both"/>
      </w:pPr>
      <w:r w:rsidRPr="00B81354">
        <w:t>We are going to use iterations in the</w:t>
      </w:r>
      <w:r w:rsidR="005A333D">
        <w:t xml:space="preserve"> Scrum for example Sprint 1, 2, and</w:t>
      </w:r>
      <w:r w:rsidRPr="00B81354">
        <w:t xml:space="preserve"> 3 to create and improve on parts of our project.</w:t>
      </w:r>
    </w:p>
    <w:p w:rsidR="00B81354" w:rsidRDefault="00B81354" w:rsidP="001B41A9">
      <w:pPr>
        <w:jc w:val="both"/>
      </w:pPr>
      <w:r w:rsidRPr="00B81354">
        <w:t xml:space="preserve">However </w:t>
      </w:r>
      <w:r>
        <w:t xml:space="preserve">in our Sprint 1 we used iterations to create basic classes such as the sword, gun and enemy classes. </w:t>
      </w:r>
      <w:r w:rsidR="005A333D">
        <w:t>First</w:t>
      </w:r>
      <w:r>
        <w:t xml:space="preserve"> the basic class was created</w:t>
      </w:r>
      <w:r w:rsidR="005A333D">
        <w:t>, for example the enemy class</w:t>
      </w:r>
      <w:r>
        <w:t xml:space="preserve"> start</w:t>
      </w:r>
      <w:r w:rsidR="005A333D">
        <w:t>ed unable to move</w:t>
      </w:r>
      <w:r>
        <w:t xml:space="preserve">. Then it was improved to make it </w:t>
      </w:r>
      <w:r w:rsidR="005A333D">
        <w:t>follow</w:t>
      </w:r>
      <w:r>
        <w:t xml:space="preserve"> the character, then it was made to attack and take health off of the character and finally it was made so that when the enemy was killed it would split into 4 pieces to represent it being chopped by the sword.</w:t>
      </w:r>
    </w:p>
    <w:p w:rsidR="00B81354" w:rsidRPr="00B81354" w:rsidRDefault="00B81354" w:rsidP="001B41A9">
      <w:pPr>
        <w:jc w:val="both"/>
      </w:pPr>
      <w:r>
        <w:t>You can also refer to our git hub as an example of iterations as each commit is a different version of the project and then each time it is committed, the project will have been improved in some way to make it better.</w:t>
      </w:r>
    </w:p>
    <w:p w:rsidR="00913DE7" w:rsidRDefault="00913DE7" w:rsidP="001B41A9">
      <w:pPr>
        <w:jc w:val="both"/>
        <w:rPr>
          <w:b/>
          <w:u w:val="single"/>
        </w:rPr>
      </w:pPr>
    </w:p>
    <w:p w:rsidR="00913DE7" w:rsidRDefault="00913DE7" w:rsidP="001B41A9">
      <w:pPr>
        <w:jc w:val="both"/>
        <w:rPr>
          <w:b/>
          <w:u w:val="single"/>
        </w:rPr>
      </w:pPr>
    </w:p>
    <w:p w:rsidR="00A2007B" w:rsidRDefault="00BF4DFB" w:rsidP="001B41A9">
      <w:pPr>
        <w:jc w:val="both"/>
        <w:rPr>
          <w:b/>
          <w:u w:val="single"/>
        </w:rPr>
      </w:pPr>
      <w:r>
        <w:rPr>
          <w:b/>
          <w:u w:val="single"/>
        </w:rPr>
        <w:t>Creating and assigning tasks</w:t>
      </w:r>
    </w:p>
    <w:p w:rsidR="00BF4DFB" w:rsidRDefault="00AC765F" w:rsidP="001B41A9">
      <w:pPr>
        <w:jc w:val="both"/>
      </w:pPr>
      <w:r w:rsidRPr="00AC765F">
        <w:t>We</w:t>
      </w:r>
      <w:r>
        <w:t xml:space="preserve"> formed tasks by </w:t>
      </w:r>
      <w:r w:rsidR="005A333D">
        <w:t>meeting</w:t>
      </w:r>
      <w:r>
        <w:t xml:space="preserve"> as a group and discussing what each of us wanted out of the game and the best points would be written down on the product backlog</w:t>
      </w:r>
      <w:r w:rsidR="00BF4DFB">
        <w:t>.</w:t>
      </w:r>
      <w:r>
        <w:t xml:space="preserve"> </w:t>
      </w:r>
      <w:r w:rsidR="00BF4DFB">
        <w:t>W</w:t>
      </w:r>
      <w:r>
        <w:t>hen we felt that we had enough we refined the points so that they all suited the game tha</w:t>
      </w:r>
      <w:r w:rsidR="00BF4DFB">
        <w:t>t we were making.</w:t>
      </w:r>
    </w:p>
    <w:p w:rsidR="00BF4DFB" w:rsidRPr="00AC765F" w:rsidRDefault="00BF4DFB" w:rsidP="00BF4DFB">
      <w:pPr>
        <w:jc w:val="both"/>
      </w:pPr>
      <w:r>
        <w:t>Tasks from the sprint backlog were assigned to team members by going</w:t>
      </w:r>
      <w:r w:rsidRPr="00BF4DFB">
        <w:t xml:space="preserve"> </w:t>
      </w:r>
      <w:r>
        <w:t>through each task and discussing who wanted it, normally one of us put ourselves forward. However if we all felt that the task was particularly hard (or had ramifications for other modules/future development), then we would assign the task for all of us to do using the pair programming technique.</w:t>
      </w:r>
    </w:p>
    <w:p w:rsidR="008F559B" w:rsidRPr="00346D57" w:rsidRDefault="00346D57" w:rsidP="001B41A9">
      <w:pPr>
        <w:jc w:val="both"/>
      </w:pPr>
      <w:r w:rsidRPr="00346D57">
        <w:t xml:space="preserve">The way that the team </w:t>
      </w:r>
      <w:r w:rsidR="00AC765F">
        <w:t>assigned</w:t>
      </w:r>
      <w:r w:rsidRPr="00346D57">
        <w:t xml:space="preserve"> the tasks was</w:t>
      </w:r>
      <w:r>
        <w:t xml:space="preserve"> we put the necessary tasks into the sprint backlog then we went down each task on</w:t>
      </w:r>
      <w:r w:rsidR="00BF4DFB">
        <w:t>e</w:t>
      </w:r>
      <w:r>
        <w:t xml:space="preserve"> at a time and </w:t>
      </w:r>
      <w:r w:rsidR="00BF4DFB">
        <w:t>discussing</w:t>
      </w:r>
      <w:r>
        <w:t xml:space="preserve"> who wanted the task, normally one of us put ourselves forward. However if we all felt that the task was particularly hard</w:t>
      </w:r>
      <w:r w:rsidR="00BF4DFB">
        <w:t xml:space="preserve"> (or had ramifications for other modules/future development), </w:t>
      </w:r>
      <w:r>
        <w:t xml:space="preserve">then we would assign the task for all of us to do using the pair programming technique. </w:t>
      </w:r>
    </w:p>
    <w:p w:rsidR="00A2007B" w:rsidRDefault="00A2007B" w:rsidP="001B41A9">
      <w:pPr>
        <w:jc w:val="both"/>
        <w:rPr>
          <w:b/>
          <w:u w:val="single"/>
        </w:rPr>
      </w:pPr>
      <w:r>
        <w:rPr>
          <w:b/>
          <w:u w:val="single"/>
        </w:rPr>
        <w:t>Evidence of using Git</w:t>
      </w:r>
    </w:p>
    <w:p w:rsidR="00A2007B" w:rsidRPr="00A2007B" w:rsidRDefault="00A2007B" w:rsidP="005A333D">
      <w:r w:rsidRPr="00A2007B">
        <w:t xml:space="preserve">We used git </w:t>
      </w:r>
      <w:r>
        <w:t>to manage the different vers</w:t>
      </w:r>
      <w:r w:rsidR="005A333D">
        <w:t>ions of our product. The Git URL</w:t>
      </w:r>
      <w:r>
        <w:t xml:space="preserve"> is:</w:t>
      </w:r>
      <w:r w:rsidRPr="00A2007B">
        <w:t xml:space="preserve"> https://git.cs.kent.ac.uk/ai261/Ascension_project.git</w:t>
      </w:r>
    </w:p>
    <w:p w:rsidR="00D73D02" w:rsidRPr="00D73D02" w:rsidRDefault="00183B60" w:rsidP="00D73D02">
      <w:r>
        <w:t xml:space="preserve"> </w:t>
      </w:r>
    </w:p>
    <w:p w:rsidR="00D73D02" w:rsidRPr="00D73D02" w:rsidRDefault="00D73D02" w:rsidP="00D73D02"/>
    <w:sectPr w:rsidR="00D73D02" w:rsidRPr="00D73D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333D" w:rsidRDefault="005A333D" w:rsidP="00E22F02">
      <w:pPr>
        <w:spacing w:after="0" w:line="240" w:lineRule="auto"/>
      </w:pPr>
      <w:r>
        <w:separator/>
      </w:r>
    </w:p>
  </w:endnote>
  <w:endnote w:type="continuationSeparator" w:id="0">
    <w:p w:rsidR="005A333D" w:rsidRDefault="005A333D" w:rsidP="00E22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333D" w:rsidRDefault="005A333D" w:rsidP="00E22F02">
      <w:pPr>
        <w:spacing w:after="0" w:line="240" w:lineRule="auto"/>
      </w:pPr>
      <w:r>
        <w:separator/>
      </w:r>
    </w:p>
  </w:footnote>
  <w:footnote w:type="continuationSeparator" w:id="0">
    <w:p w:rsidR="005A333D" w:rsidRDefault="005A333D" w:rsidP="00E22F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D02"/>
    <w:rsid w:val="00183B60"/>
    <w:rsid w:val="001B41A9"/>
    <w:rsid w:val="00346D57"/>
    <w:rsid w:val="004C7289"/>
    <w:rsid w:val="004E7E93"/>
    <w:rsid w:val="005026B6"/>
    <w:rsid w:val="005A333D"/>
    <w:rsid w:val="00720A81"/>
    <w:rsid w:val="007557ED"/>
    <w:rsid w:val="008F559B"/>
    <w:rsid w:val="00913DE7"/>
    <w:rsid w:val="00A02E4E"/>
    <w:rsid w:val="00A2007B"/>
    <w:rsid w:val="00AC765F"/>
    <w:rsid w:val="00B81354"/>
    <w:rsid w:val="00BF4DFB"/>
    <w:rsid w:val="00C45996"/>
    <w:rsid w:val="00D73D02"/>
    <w:rsid w:val="00E22F02"/>
    <w:rsid w:val="00ED436B"/>
    <w:rsid w:val="00F80B9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B37B531"/>
  <w15:chartTrackingRefBased/>
  <w15:docId w15:val="{BA77F73C-40F3-4D58-9257-3C1D6D89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F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F02"/>
  </w:style>
  <w:style w:type="paragraph" w:styleId="Footer">
    <w:name w:val="footer"/>
    <w:basedOn w:val="Normal"/>
    <w:link w:val="FooterChar"/>
    <w:uiPriority w:val="99"/>
    <w:unhideWhenUsed/>
    <w:rsid w:val="00E22F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F02"/>
  </w:style>
  <w:style w:type="character" w:styleId="Hyperlink">
    <w:name w:val="Hyperlink"/>
    <w:basedOn w:val="DefaultParagraphFont"/>
    <w:uiPriority w:val="99"/>
    <w:unhideWhenUsed/>
    <w:rsid w:val="00C45996"/>
    <w:rPr>
      <w:color w:val="0563C1" w:themeColor="hyperlink"/>
      <w:u w:val="single"/>
    </w:rPr>
  </w:style>
  <w:style w:type="character" w:styleId="FollowedHyperlink">
    <w:name w:val="FollowedHyperlink"/>
    <w:basedOn w:val="DefaultParagraphFont"/>
    <w:uiPriority w:val="99"/>
    <w:semiHidden/>
    <w:unhideWhenUsed/>
    <w:rsid w:val="00C459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49022">
      <w:bodyDiv w:val="1"/>
      <w:marLeft w:val="0"/>
      <w:marRight w:val="0"/>
      <w:marTop w:val="0"/>
      <w:marBottom w:val="0"/>
      <w:divBdr>
        <w:top w:val="none" w:sz="0" w:space="0" w:color="auto"/>
        <w:left w:val="none" w:sz="0" w:space="0" w:color="auto"/>
        <w:bottom w:val="none" w:sz="0" w:space="0" w:color="auto"/>
        <w:right w:val="none" w:sz="0" w:space="0" w:color="auto"/>
      </w:divBdr>
    </w:div>
    <w:div w:id="1187132880">
      <w:bodyDiv w:val="1"/>
      <w:marLeft w:val="0"/>
      <w:marRight w:val="0"/>
      <w:marTop w:val="0"/>
      <w:marBottom w:val="0"/>
      <w:divBdr>
        <w:top w:val="none" w:sz="0" w:space="0" w:color="auto"/>
        <w:left w:val="none" w:sz="0" w:space="0" w:color="auto"/>
        <w:bottom w:val="none" w:sz="0" w:space="0" w:color="auto"/>
        <w:right w:val="none" w:sz="0" w:space="0" w:color="auto"/>
      </w:divBdr>
    </w:div>
    <w:div w:id="176360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EAED4AAC.dotm</Template>
  <TotalTime>0</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Kent</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C.Wood</dc:creator>
  <cp:keywords/>
  <dc:description/>
  <cp:lastModifiedBy>A.Ip</cp:lastModifiedBy>
  <cp:revision>4</cp:revision>
  <dcterms:created xsi:type="dcterms:W3CDTF">2018-02-14T16:43:00Z</dcterms:created>
  <dcterms:modified xsi:type="dcterms:W3CDTF">2018-02-14T18:12:00Z</dcterms:modified>
</cp:coreProperties>
</file>
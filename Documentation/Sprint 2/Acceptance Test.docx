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DED" w:rsidRDefault="00101570">
      <w:r>
        <w:t xml:space="preserve">Acceptance Test </w:t>
      </w:r>
    </w:p>
    <w:tbl>
      <w:tblPr>
        <w:tblStyle w:val="TableGrid"/>
        <w:tblW w:w="0" w:type="auto"/>
        <w:tblLook w:val="04A0" w:firstRow="1" w:lastRow="0" w:firstColumn="1" w:lastColumn="0" w:noHBand="0" w:noVBand="1"/>
      </w:tblPr>
      <w:tblGrid>
        <w:gridCol w:w="2287"/>
        <w:gridCol w:w="2342"/>
        <w:gridCol w:w="2319"/>
        <w:gridCol w:w="2068"/>
      </w:tblGrid>
      <w:tr w:rsidR="00101570" w:rsidTr="00101570">
        <w:tc>
          <w:tcPr>
            <w:tcW w:w="2287" w:type="dxa"/>
          </w:tcPr>
          <w:p w:rsidR="00101570" w:rsidRPr="00A05B7D" w:rsidRDefault="00101570">
            <w:pPr>
              <w:rPr>
                <w:b/>
              </w:rPr>
            </w:pPr>
            <w:r w:rsidRPr="00A05B7D">
              <w:rPr>
                <w:b/>
              </w:rPr>
              <w:t>Item</w:t>
            </w:r>
          </w:p>
        </w:tc>
        <w:tc>
          <w:tcPr>
            <w:tcW w:w="2342" w:type="dxa"/>
          </w:tcPr>
          <w:p w:rsidR="00101570" w:rsidRPr="00A05B7D" w:rsidRDefault="00101570">
            <w:pPr>
              <w:rPr>
                <w:b/>
              </w:rPr>
            </w:pPr>
            <w:r w:rsidRPr="00A05B7D">
              <w:rPr>
                <w:b/>
              </w:rPr>
              <w:t xml:space="preserve">Expected </w:t>
            </w:r>
          </w:p>
        </w:tc>
        <w:tc>
          <w:tcPr>
            <w:tcW w:w="2319" w:type="dxa"/>
          </w:tcPr>
          <w:p w:rsidR="00101570" w:rsidRPr="00A05B7D" w:rsidRDefault="00101570">
            <w:pPr>
              <w:rPr>
                <w:b/>
              </w:rPr>
            </w:pPr>
            <w:r w:rsidRPr="00A05B7D">
              <w:rPr>
                <w:b/>
              </w:rPr>
              <w:t>Result</w:t>
            </w:r>
          </w:p>
        </w:tc>
        <w:tc>
          <w:tcPr>
            <w:tcW w:w="2068" w:type="dxa"/>
          </w:tcPr>
          <w:p w:rsidR="00101570" w:rsidRPr="00A05B7D" w:rsidRDefault="00101570">
            <w:pPr>
              <w:rPr>
                <w:b/>
              </w:rPr>
            </w:pPr>
            <w:r w:rsidRPr="00A05B7D">
              <w:rPr>
                <w:b/>
              </w:rPr>
              <w:t>Pass/fail</w:t>
            </w:r>
          </w:p>
        </w:tc>
      </w:tr>
      <w:tr w:rsidR="00101570" w:rsidTr="00101570">
        <w:tc>
          <w:tcPr>
            <w:tcW w:w="2287" w:type="dxa"/>
          </w:tcPr>
          <w:p w:rsidR="00101570" w:rsidRDefault="00101570">
            <w:r w:rsidRPr="00101570">
              <w:t>Update enemy part class to work with any enemy</w:t>
            </w:r>
          </w:p>
        </w:tc>
        <w:tc>
          <w:tcPr>
            <w:tcW w:w="2342" w:type="dxa"/>
          </w:tcPr>
          <w:p w:rsidR="00101570" w:rsidRDefault="00101570" w:rsidP="00101570">
            <w:r>
              <w:t xml:space="preserve">Originally had to split the enemy image into 4, white them out and hard code it to a specific enemy. </w:t>
            </w:r>
          </w:p>
          <w:p w:rsidR="00101570" w:rsidRDefault="00101570" w:rsidP="00101570"/>
          <w:p w:rsidR="00101570" w:rsidRDefault="00101570" w:rsidP="00101570">
            <w:r>
              <w:t xml:space="preserve">Want to be able to dynamically split the image into 4 and add the white on for every enemy type instead of hardcoding different images to each type. </w:t>
            </w:r>
          </w:p>
        </w:tc>
        <w:tc>
          <w:tcPr>
            <w:tcW w:w="2319" w:type="dxa"/>
          </w:tcPr>
          <w:p w:rsidR="00101570" w:rsidRDefault="00101570">
            <w:r>
              <w:t xml:space="preserve">When the enemy dies, it does split it into 4 and whites them out as well. Don’t have to have 4 separate images in the folder for them. </w:t>
            </w:r>
          </w:p>
        </w:tc>
        <w:tc>
          <w:tcPr>
            <w:tcW w:w="2068" w:type="dxa"/>
          </w:tcPr>
          <w:p w:rsidR="00101570" w:rsidRDefault="00101570">
            <w:r>
              <w:t xml:space="preserve">Pass – ai261 </w:t>
            </w:r>
          </w:p>
        </w:tc>
      </w:tr>
      <w:tr w:rsidR="00101570" w:rsidTr="00101570">
        <w:tc>
          <w:tcPr>
            <w:tcW w:w="2287" w:type="dxa"/>
          </w:tcPr>
          <w:p w:rsidR="00101570" w:rsidRDefault="00101570">
            <w:r w:rsidRPr="00101570">
              <w:t>Invulnerable frames on taking damage</w:t>
            </w:r>
          </w:p>
        </w:tc>
        <w:tc>
          <w:tcPr>
            <w:tcW w:w="2342" w:type="dxa"/>
          </w:tcPr>
          <w:p w:rsidR="00101570" w:rsidRDefault="00101570">
            <w:r>
              <w:t>Character doesn’t take continuous damage when trapped into a corner or pin-balled between enemies with no escape.</w:t>
            </w:r>
            <w:r w:rsidR="00A05B7D">
              <w:t xml:space="preserve"> Gives the character a chance to escape when trapped.</w:t>
            </w:r>
          </w:p>
        </w:tc>
        <w:tc>
          <w:tcPr>
            <w:tcW w:w="2319" w:type="dxa"/>
          </w:tcPr>
          <w:p w:rsidR="00101570" w:rsidRDefault="00A05B7D">
            <w:r>
              <w:t xml:space="preserve">Character doesn’t take continuous damage when trapped but still cannot escape from the corner, therefore only prolongs his inevitable death. </w:t>
            </w:r>
          </w:p>
        </w:tc>
        <w:tc>
          <w:tcPr>
            <w:tcW w:w="2068" w:type="dxa"/>
          </w:tcPr>
          <w:p w:rsidR="00101570" w:rsidRDefault="00A05B7D">
            <w:r>
              <w:t>Fail – ai261, samd3</w:t>
            </w:r>
          </w:p>
        </w:tc>
      </w:tr>
      <w:tr w:rsidR="00A05B7D" w:rsidTr="00A05B7D">
        <w:trPr>
          <w:trHeight w:val="1668"/>
        </w:trPr>
        <w:tc>
          <w:tcPr>
            <w:tcW w:w="2287" w:type="dxa"/>
            <w:vMerge w:val="restart"/>
          </w:tcPr>
          <w:p w:rsidR="00A05B7D" w:rsidRDefault="00A05B7D">
            <w:r>
              <w:t xml:space="preserve">Add new obstacle </w:t>
            </w:r>
          </w:p>
        </w:tc>
        <w:tc>
          <w:tcPr>
            <w:tcW w:w="2342" w:type="dxa"/>
            <w:vMerge w:val="restart"/>
          </w:tcPr>
          <w:p w:rsidR="00A05B7D" w:rsidRDefault="00A05B7D" w:rsidP="00A05B7D">
            <w:r>
              <w:t xml:space="preserve">Add another obstacle that you can’t walk through or shoot over. </w:t>
            </w:r>
          </w:p>
        </w:tc>
        <w:tc>
          <w:tcPr>
            <w:tcW w:w="2319" w:type="dxa"/>
          </w:tcPr>
          <w:p w:rsidR="00A05B7D" w:rsidRDefault="00A05B7D">
            <w:r>
              <w:t xml:space="preserve">Added a house onto the map which does the job, however still had white background on it and the art of the house doesn’t fit out game. </w:t>
            </w:r>
          </w:p>
        </w:tc>
        <w:tc>
          <w:tcPr>
            <w:tcW w:w="2068" w:type="dxa"/>
          </w:tcPr>
          <w:p w:rsidR="00A05B7D" w:rsidRDefault="00A05B7D">
            <w:r>
              <w:t>Fail – ai261</w:t>
            </w:r>
          </w:p>
        </w:tc>
      </w:tr>
      <w:tr w:rsidR="00A05B7D" w:rsidTr="00101570">
        <w:tc>
          <w:tcPr>
            <w:tcW w:w="2287" w:type="dxa"/>
            <w:vMerge/>
          </w:tcPr>
          <w:p w:rsidR="00A05B7D" w:rsidRDefault="00A05B7D"/>
        </w:tc>
        <w:tc>
          <w:tcPr>
            <w:tcW w:w="2342" w:type="dxa"/>
            <w:vMerge/>
          </w:tcPr>
          <w:p w:rsidR="00A05B7D" w:rsidRDefault="00A05B7D"/>
        </w:tc>
        <w:tc>
          <w:tcPr>
            <w:tcW w:w="2319" w:type="dxa"/>
          </w:tcPr>
          <w:p w:rsidR="00A05B7D" w:rsidRDefault="00A05B7D">
            <w:r>
              <w:t>Changed the house so it fits our style and got rid of the white background.</w:t>
            </w:r>
          </w:p>
        </w:tc>
        <w:tc>
          <w:tcPr>
            <w:tcW w:w="2068" w:type="dxa"/>
          </w:tcPr>
          <w:p w:rsidR="00A05B7D" w:rsidRDefault="00A05B7D">
            <w:r>
              <w:t>Pass - ai261</w:t>
            </w:r>
          </w:p>
        </w:tc>
      </w:tr>
      <w:tr w:rsidR="00101570" w:rsidTr="00101570">
        <w:tc>
          <w:tcPr>
            <w:tcW w:w="2287" w:type="dxa"/>
          </w:tcPr>
          <w:p w:rsidR="00101570" w:rsidRDefault="00A05B7D">
            <w:proofErr w:type="spellStart"/>
            <w:r w:rsidRPr="00A05B7D">
              <w:t>Unpathable</w:t>
            </w:r>
            <w:proofErr w:type="spellEnd"/>
            <w:r w:rsidRPr="00A05B7D">
              <w:t xml:space="preserve"> tiles</w:t>
            </w:r>
          </w:p>
        </w:tc>
        <w:tc>
          <w:tcPr>
            <w:tcW w:w="2342" w:type="dxa"/>
          </w:tcPr>
          <w:p w:rsidR="00101570" w:rsidRDefault="00A05B7D" w:rsidP="00A05B7D">
            <w:r>
              <w:t xml:space="preserve">Code so the actors is unable to walk over obstacles but is still able to shoot over it. </w:t>
            </w:r>
          </w:p>
        </w:tc>
        <w:tc>
          <w:tcPr>
            <w:tcW w:w="2319" w:type="dxa"/>
          </w:tcPr>
          <w:p w:rsidR="00101570" w:rsidRDefault="00A05B7D" w:rsidP="00A05B7D">
            <w:r>
              <w:t>Does the job, any actors with projectiles is able to shoot over these tiles (i.e. lake)</w:t>
            </w:r>
          </w:p>
        </w:tc>
        <w:tc>
          <w:tcPr>
            <w:tcW w:w="2068" w:type="dxa"/>
          </w:tcPr>
          <w:p w:rsidR="00101570" w:rsidRDefault="00A05B7D">
            <w:r>
              <w:t>Pass – samd3</w:t>
            </w:r>
          </w:p>
        </w:tc>
      </w:tr>
      <w:tr w:rsidR="00101570" w:rsidTr="00101570">
        <w:tc>
          <w:tcPr>
            <w:tcW w:w="2287" w:type="dxa"/>
          </w:tcPr>
          <w:p w:rsidR="00101570" w:rsidRDefault="00A05B7D">
            <w:r>
              <w:t>Get a tank type sprite and code the tank type enemy</w:t>
            </w:r>
          </w:p>
        </w:tc>
        <w:tc>
          <w:tcPr>
            <w:tcW w:w="2342" w:type="dxa"/>
          </w:tcPr>
          <w:p w:rsidR="00101570" w:rsidRDefault="00A05B7D">
            <w:r>
              <w:t xml:space="preserve">Add another enemy so it is slower than a Walker type, but has more health and damage. </w:t>
            </w:r>
          </w:p>
        </w:tc>
        <w:tc>
          <w:tcPr>
            <w:tcW w:w="2319" w:type="dxa"/>
          </w:tcPr>
          <w:p w:rsidR="00101570" w:rsidRDefault="00A05B7D">
            <w:r>
              <w:t xml:space="preserve">Swapped the original walker sprite </w:t>
            </w:r>
            <w:r w:rsidR="00FD21DC">
              <w:t>to a different one and made that walker sprite into a tank. Does everything expected</w:t>
            </w:r>
          </w:p>
        </w:tc>
        <w:tc>
          <w:tcPr>
            <w:tcW w:w="2068" w:type="dxa"/>
          </w:tcPr>
          <w:p w:rsidR="00101570" w:rsidRDefault="00FD21DC">
            <w:r>
              <w:t>Pass – cw569</w:t>
            </w:r>
          </w:p>
        </w:tc>
      </w:tr>
    </w:tbl>
    <w:p w:rsidR="000E301C" w:rsidRDefault="000E301C"/>
    <w:p w:rsidR="000E301C" w:rsidRDefault="000E301C"/>
    <w:p w:rsidR="000E301C" w:rsidRDefault="000E301C"/>
    <w:p w:rsidR="000E301C" w:rsidRDefault="000E301C"/>
    <w:tbl>
      <w:tblPr>
        <w:tblStyle w:val="TableGrid"/>
        <w:tblW w:w="0" w:type="auto"/>
        <w:tblLook w:val="04A0" w:firstRow="1" w:lastRow="0" w:firstColumn="1" w:lastColumn="0" w:noHBand="0" w:noVBand="1"/>
      </w:tblPr>
      <w:tblGrid>
        <w:gridCol w:w="2287"/>
        <w:gridCol w:w="2342"/>
        <w:gridCol w:w="2319"/>
        <w:gridCol w:w="2068"/>
      </w:tblGrid>
      <w:tr w:rsidR="000E301C" w:rsidRPr="00A05B7D" w:rsidTr="00183640">
        <w:tc>
          <w:tcPr>
            <w:tcW w:w="2287" w:type="dxa"/>
          </w:tcPr>
          <w:p w:rsidR="000E301C" w:rsidRPr="00A05B7D" w:rsidRDefault="000E301C" w:rsidP="00183640">
            <w:pPr>
              <w:rPr>
                <w:b/>
              </w:rPr>
            </w:pPr>
            <w:r w:rsidRPr="00A05B7D">
              <w:rPr>
                <w:b/>
              </w:rPr>
              <w:lastRenderedPageBreak/>
              <w:t>Item</w:t>
            </w:r>
          </w:p>
        </w:tc>
        <w:tc>
          <w:tcPr>
            <w:tcW w:w="2342" w:type="dxa"/>
          </w:tcPr>
          <w:p w:rsidR="000E301C" w:rsidRPr="00A05B7D" w:rsidRDefault="000E301C" w:rsidP="00183640">
            <w:pPr>
              <w:rPr>
                <w:b/>
              </w:rPr>
            </w:pPr>
            <w:r w:rsidRPr="00A05B7D">
              <w:rPr>
                <w:b/>
              </w:rPr>
              <w:t xml:space="preserve">Expected </w:t>
            </w:r>
          </w:p>
        </w:tc>
        <w:tc>
          <w:tcPr>
            <w:tcW w:w="2319" w:type="dxa"/>
          </w:tcPr>
          <w:p w:rsidR="000E301C" w:rsidRPr="00A05B7D" w:rsidRDefault="000E301C" w:rsidP="00183640">
            <w:pPr>
              <w:rPr>
                <w:b/>
              </w:rPr>
            </w:pPr>
            <w:r w:rsidRPr="00A05B7D">
              <w:rPr>
                <w:b/>
              </w:rPr>
              <w:t>Result</w:t>
            </w:r>
          </w:p>
        </w:tc>
        <w:tc>
          <w:tcPr>
            <w:tcW w:w="2068" w:type="dxa"/>
          </w:tcPr>
          <w:p w:rsidR="000E301C" w:rsidRPr="00A05B7D" w:rsidRDefault="000E301C" w:rsidP="00183640">
            <w:pPr>
              <w:rPr>
                <w:b/>
              </w:rPr>
            </w:pPr>
            <w:r w:rsidRPr="00A05B7D">
              <w:rPr>
                <w:b/>
              </w:rPr>
              <w:t>Pass/fail</w:t>
            </w:r>
          </w:p>
        </w:tc>
      </w:tr>
      <w:tr w:rsidR="00101570" w:rsidTr="00101570">
        <w:tc>
          <w:tcPr>
            <w:tcW w:w="2287" w:type="dxa"/>
          </w:tcPr>
          <w:p w:rsidR="00101570" w:rsidRDefault="00FD21DC" w:rsidP="00FD21DC">
            <w:pPr>
              <w:spacing w:after="160" w:line="259" w:lineRule="auto"/>
            </w:pPr>
            <w:r>
              <w:t>Get a range type sprite and code the range type enemy</w:t>
            </w:r>
          </w:p>
        </w:tc>
        <w:tc>
          <w:tcPr>
            <w:tcW w:w="2342" w:type="dxa"/>
          </w:tcPr>
          <w:p w:rsidR="00101570" w:rsidRDefault="00FD21DC">
            <w:r>
              <w:t xml:space="preserve">Add another enemy so It has less health and fires projectiles towards the character </w:t>
            </w:r>
          </w:p>
        </w:tc>
        <w:tc>
          <w:tcPr>
            <w:tcW w:w="2319" w:type="dxa"/>
          </w:tcPr>
          <w:p w:rsidR="00AF19BF" w:rsidRDefault="00FD21DC">
            <w:r>
              <w:t xml:space="preserve">Added the enemy and does fire at the character, however the speed of the bullet is too fast . </w:t>
            </w:r>
          </w:p>
          <w:p w:rsidR="00AF19BF" w:rsidRDefault="00AF19BF">
            <w:r>
              <w:t xml:space="preserve">Need </w:t>
            </w:r>
            <w:r w:rsidR="00FD21DC">
              <w:t>to give a sense of ra</w:t>
            </w:r>
            <w:r>
              <w:t xml:space="preserve">ndomness at the rate of fire example. set </w:t>
            </w:r>
            <w:proofErr w:type="spellStart"/>
            <w:r>
              <w:t>cooldown</w:t>
            </w:r>
            <w:proofErr w:type="spellEnd"/>
            <w:r>
              <w:t xml:space="preserve"> of 60 + random number between 1 and 30.</w:t>
            </w:r>
          </w:p>
          <w:p w:rsidR="00AF19BF" w:rsidRDefault="00AF19BF"/>
          <w:p w:rsidR="00101570" w:rsidRDefault="00AF19BF" w:rsidP="00AF19BF">
            <w:r>
              <w:t>M</w:t>
            </w:r>
            <w:r w:rsidR="00FD21DC">
              <w:t>ak</w:t>
            </w:r>
            <w:r>
              <w:t xml:space="preserve">e the angle at which if fires random so it can sometimes spray in front of the character and not always behind it. </w:t>
            </w:r>
          </w:p>
        </w:tc>
        <w:tc>
          <w:tcPr>
            <w:tcW w:w="2068" w:type="dxa"/>
          </w:tcPr>
          <w:p w:rsidR="00101570" w:rsidRDefault="00AF19BF">
            <w:r>
              <w:t>Fail – samd3</w:t>
            </w:r>
          </w:p>
        </w:tc>
      </w:tr>
      <w:tr w:rsidR="00A05B7D" w:rsidTr="00A05B7D">
        <w:tc>
          <w:tcPr>
            <w:tcW w:w="2287" w:type="dxa"/>
          </w:tcPr>
          <w:p w:rsidR="00A05B7D" w:rsidRDefault="00A05B7D" w:rsidP="00411287"/>
        </w:tc>
        <w:tc>
          <w:tcPr>
            <w:tcW w:w="2342" w:type="dxa"/>
          </w:tcPr>
          <w:p w:rsidR="00A05B7D" w:rsidRDefault="00A05B7D" w:rsidP="00411287"/>
        </w:tc>
        <w:tc>
          <w:tcPr>
            <w:tcW w:w="2319" w:type="dxa"/>
          </w:tcPr>
          <w:p w:rsidR="00A05B7D" w:rsidRDefault="00AF19BF" w:rsidP="00AF19BF">
            <w:r>
              <w:t xml:space="preserve">Completed all suggested fixes mentioned above. </w:t>
            </w:r>
          </w:p>
          <w:p w:rsidR="00AF19BF" w:rsidRDefault="00AF19BF" w:rsidP="00AF19BF">
            <w:r>
              <w:t xml:space="preserve">Bullets travels slower, fires at random intervals and does spray at random angles. </w:t>
            </w:r>
          </w:p>
        </w:tc>
        <w:tc>
          <w:tcPr>
            <w:tcW w:w="2068" w:type="dxa"/>
          </w:tcPr>
          <w:p w:rsidR="00A05B7D" w:rsidRDefault="00AF19BF" w:rsidP="00411287">
            <w:r>
              <w:t>Pass – samd3</w:t>
            </w:r>
          </w:p>
        </w:tc>
      </w:tr>
      <w:tr w:rsidR="00A05B7D" w:rsidTr="00A05B7D">
        <w:tc>
          <w:tcPr>
            <w:tcW w:w="2287" w:type="dxa"/>
          </w:tcPr>
          <w:p w:rsidR="00A05B7D" w:rsidRDefault="00AF19BF" w:rsidP="00411287">
            <w:r>
              <w:t xml:space="preserve">Make enemy stats scalable based on level </w:t>
            </w:r>
          </w:p>
        </w:tc>
        <w:tc>
          <w:tcPr>
            <w:tcW w:w="2342" w:type="dxa"/>
          </w:tcPr>
          <w:p w:rsidR="00A05B7D" w:rsidRDefault="00AF19BF" w:rsidP="00411287">
            <w:r>
              <w:t>Increase the health and damage of all enemy types at a set rate so progressively make the game harder</w:t>
            </w:r>
          </w:p>
        </w:tc>
        <w:tc>
          <w:tcPr>
            <w:tcW w:w="2319" w:type="dxa"/>
          </w:tcPr>
          <w:p w:rsidR="00A05B7D" w:rsidRDefault="00AF19BF" w:rsidP="00411287">
            <w:r>
              <w:t xml:space="preserve">Has implemented this and the enemy’s stats does increased based on level progression. </w:t>
            </w:r>
          </w:p>
        </w:tc>
        <w:tc>
          <w:tcPr>
            <w:tcW w:w="2068" w:type="dxa"/>
          </w:tcPr>
          <w:p w:rsidR="00A05B7D" w:rsidRDefault="00AF19BF" w:rsidP="00411287">
            <w:r>
              <w:t>Pass – ai261, cw569</w:t>
            </w:r>
          </w:p>
        </w:tc>
      </w:tr>
      <w:tr w:rsidR="00A05B7D" w:rsidTr="00A05B7D">
        <w:tc>
          <w:tcPr>
            <w:tcW w:w="2287" w:type="dxa"/>
          </w:tcPr>
          <w:p w:rsidR="00A05B7D" w:rsidRDefault="00AF19BF" w:rsidP="00411287">
            <w:r>
              <w:t xml:space="preserve">Design and code title screen </w:t>
            </w:r>
          </w:p>
        </w:tc>
        <w:tc>
          <w:tcPr>
            <w:tcW w:w="2342" w:type="dxa"/>
          </w:tcPr>
          <w:p w:rsidR="00A05B7D" w:rsidRDefault="00AF19BF" w:rsidP="00411287">
            <w:r>
              <w:t xml:space="preserve">Create a title </w:t>
            </w:r>
            <w:r w:rsidR="007A1448">
              <w:t>screen with instruction “press space to start” and it jumps straight into the game.</w:t>
            </w:r>
          </w:p>
        </w:tc>
        <w:tc>
          <w:tcPr>
            <w:tcW w:w="2319" w:type="dxa"/>
          </w:tcPr>
          <w:p w:rsidR="00A05B7D" w:rsidRDefault="007A1448" w:rsidP="00411287">
            <w:r>
              <w:t xml:space="preserve">Done </w:t>
            </w:r>
          </w:p>
        </w:tc>
        <w:tc>
          <w:tcPr>
            <w:tcW w:w="2068" w:type="dxa"/>
          </w:tcPr>
          <w:p w:rsidR="00A05B7D" w:rsidRDefault="007A1448" w:rsidP="00411287">
            <w:r>
              <w:t>Pass - ai261, cw569</w:t>
            </w:r>
            <w:r w:rsidR="007C2C98">
              <w:t>, samd3</w:t>
            </w:r>
          </w:p>
        </w:tc>
      </w:tr>
    </w:tbl>
    <w:p w:rsidR="000E301C" w:rsidRDefault="000E301C"/>
    <w:p w:rsidR="000E301C" w:rsidRDefault="000E301C">
      <w:r>
        <w:br w:type="page"/>
      </w:r>
    </w:p>
    <w:tbl>
      <w:tblPr>
        <w:tblStyle w:val="TableGrid"/>
        <w:tblW w:w="0" w:type="auto"/>
        <w:tblLook w:val="04A0" w:firstRow="1" w:lastRow="0" w:firstColumn="1" w:lastColumn="0" w:noHBand="0" w:noVBand="1"/>
      </w:tblPr>
      <w:tblGrid>
        <w:gridCol w:w="2287"/>
        <w:gridCol w:w="2342"/>
        <w:gridCol w:w="2319"/>
        <w:gridCol w:w="2068"/>
      </w:tblGrid>
      <w:tr w:rsidR="000E301C" w:rsidRPr="00A05B7D" w:rsidTr="00183640">
        <w:tc>
          <w:tcPr>
            <w:tcW w:w="2287" w:type="dxa"/>
          </w:tcPr>
          <w:p w:rsidR="000E301C" w:rsidRPr="00A05B7D" w:rsidRDefault="000E301C" w:rsidP="00183640">
            <w:pPr>
              <w:rPr>
                <w:b/>
              </w:rPr>
            </w:pPr>
            <w:r w:rsidRPr="00A05B7D">
              <w:rPr>
                <w:b/>
              </w:rPr>
              <w:lastRenderedPageBreak/>
              <w:t>Item</w:t>
            </w:r>
          </w:p>
        </w:tc>
        <w:tc>
          <w:tcPr>
            <w:tcW w:w="2342" w:type="dxa"/>
          </w:tcPr>
          <w:p w:rsidR="000E301C" w:rsidRPr="00A05B7D" w:rsidRDefault="000E301C" w:rsidP="00183640">
            <w:pPr>
              <w:rPr>
                <w:b/>
              </w:rPr>
            </w:pPr>
            <w:r w:rsidRPr="00A05B7D">
              <w:rPr>
                <w:b/>
              </w:rPr>
              <w:t xml:space="preserve">Expected </w:t>
            </w:r>
          </w:p>
        </w:tc>
        <w:tc>
          <w:tcPr>
            <w:tcW w:w="2319" w:type="dxa"/>
          </w:tcPr>
          <w:p w:rsidR="000E301C" w:rsidRPr="00A05B7D" w:rsidRDefault="000E301C" w:rsidP="00183640">
            <w:pPr>
              <w:rPr>
                <w:b/>
              </w:rPr>
            </w:pPr>
            <w:r w:rsidRPr="00A05B7D">
              <w:rPr>
                <w:b/>
              </w:rPr>
              <w:t>Result</w:t>
            </w:r>
          </w:p>
        </w:tc>
        <w:tc>
          <w:tcPr>
            <w:tcW w:w="2068" w:type="dxa"/>
          </w:tcPr>
          <w:p w:rsidR="000E301C" w:rsidRPr="00A05B7D" w:rsidRDefault="000E301C" w:rsidP="00183640">
            <w:pPr>
              <w:rPr>
                <w:b/>
              </w:rPr>
            </w:pPr>
            <w:r w:rsidRPr="00A05B7D">
              <w:rPr>
                <w:b/>
              </w:rPr>
              <w:t>Pass/fail</w:t>
            </w:r>
          </w:p>
        </w:tc>
      </w:tr>
      <w:tr w:rsidR="007C2C98" w:rsidTr="00A05B7D">
        <w:tc>
          <w:tcPr>
            <w:tcW w:w="2287" w:type="dxa"/>
            <w:vMerge w:val="restart"/>
          </w:tcPr>
          <w:p w:rsidR="007C2C98" w:rsidRDefault="007C2C98" w:rsidP="007A1448">
            <w:pPr>
              <w:spacing w:after="160" w:line="259" w:lineRule="auto"/>
            </w:pPr>
            <w:r>
              <w:t>Make different area levels and transition phase between levels</w:t>
            </w:r>
          </w:p>
        </w:tc>
        <w:tc>
          <w:tcPr>
            <w:tcW w:w="2342" w:type="dxa"/>
            <w:vMerge w:val="restart"/>
          </w:tcPr>
          <w:p w:rsidR="007C2C98" w:rsidRDefault="007C2C98" w:rsidP="00411287">
            <w:r>
              <w:t>Code so every time a level is completed, you can travel to the next one and it will randomly generate obstacles onto the screen. e.g. generate random sized lakes.</w:t>
            </w:r>
          </w:p>
        </w:tc>
        <w:tc>
          <w:tcPr>
            <w:tcW w:w="2319" w:type="dxa"/>
          </w:tcPr>
          <w:p w:rsidR="007C2C98" w:rsidRDefault="007C2C98" w:rsidP="007C2C98">
            <w:r>
              <w:t>Was able to transition between levels up to level 4 and then crashes after.</w:t>
            </w:r>
          </w:p>
          <w:p w:rsidR="007C2C98" w:rsidRDefault="007C2C98" w:rsidP="007C2C98">
            <w:r>
              <w:t xml:space="preserve">Wasn’t able to randomly generate obstacles onto the map. </w:t>
            </w:r>
          </w:p>
        </w:tc>
        <w:tc>
          <w:tcPr>
            <w:tcW w:w="2068" w:type="dxa"/>
          </w:tcPr>
          <w:p w:rsidR="007C2C98" w:rsidRDefault="007C2C98" w:rsidP="00411287">
            <w:r>
              <w:t>Fail – ai261</w:t>
            </w:r>
          </w:p>
        </w:tc>
      </w:tr>
      <w:tr w:rsidR="007C2C98" w:rsidTr="00A05B7D">
        <w:tc>
          <w:tcPr>
            <w:tcW w:w="2287" w:type="dxa"/>
            <w:vMerge/>
          </w:tcPr>
          <w:p w:rsidR="007C2C98" w:rsidRDefault="007C2C98" w:rsidP="00411287"/>
        </w:tc>
        <w:tc>
          <w:tcPr>
            <w:tcW w:w="2342" w:type="dxa"/>
            <w:vMerge/>
          </w:tcPr>
          <w:p w:rsidR="007C2C98" w:rsidRDefault="007C2C98" w:rsidP="00411287"/>
        </w:tc>
        <w:tc>
          <w:tcPr>
            <w:tcW w:w="2319" w:type="dxa"/>
          </w:tcPr>
          <w:p w:rsidR="007C2C98" w:rsidRDefault="007C2C98" w:rsidP="00411287">
            <w:r>
              <w:t>it can now randomly generate obstacles after each level.</w:t>
            </w:r>
          </w:p>
          <w:p w:rsidR="007C2C98" w:rsidRDefault="007C2C98" w:rsidP="007C2C98">
            <w:r>
              <w:t xml:space="preserve">There are now 5 set patterns of enemy and it can now iterate through each patter after every completed level infinitely. </w:t>
            </w:r>
          </w:p>
        </w:tc>
        <w:tc>
          <w:tcPr>
            <w:tcW w:w="2068" w:type="dxa"/>
          </w:tcPr>
          <w:p w:rsidR="007C2C98" w:rsidRDefault="007C2C98" w:rsidP="00411287">
            <w:r>
              <w:t>Pass ai-261, cw569</w:t>
            </w:r>
          </w:p>
        </w:tc>
      </w:tr>
      <w:tr w:rsidR="000352C2" w:rsidTr="00A05B7D">
        <w:tc>
          <w:tcPr>
            <w:tcW w:w="2287" w:type="dxa"/>
            <w:vMerge w:val="restart"/>
          </w:tcPr>
          <w:p w:rsidR="000352C2" w:rsidRDefault="000352C2" w:rsidP="00411287">
            <w:r>
              <w:br w:type="page"/>
              <w:t>Code double damage power up</w:t>
            </w:r>
          </w:p>
        </w:tc>
        <w:tc>
          <w:tcPr>
            <w:tcW w:w="2342" w:type="dxa"/>
            <w:vMerge w:val="restart"/>
          </w:tcPr>
          <w:p w:rsidR="000352C2" w:rsidRDefault="000352C2" w:rsidP="007C2C98">
            <w:r>
              <w:t xml:space="preserve">Code so after picking up the power up, character has 2x damage for a set period of time  and make the icon in the UI to flash, indicating timer is nearly up and then reverting the damage back. </w:t>
            </w:r>
          </w:p>
        </w:tc>
        <w:tc>
          <w:tcPr>
            <w:tcW w:w="2319" w:type="dxa"/>
          </w:tcPr>
          <w:p w:rsidR="000352C2" w:rsidRDefault="000352C2" w:rsidP="00411287">
            <w:r>
              <w:t xml:space="preserve">Has coded so damage is doubled after picking up the sword and the icon flashing works. </w:t>
            </w:r>
          </w:p>
          <w:p w:rsidR="000352C2" w:rsidRDefault="000352C2" w:rsidP="00411287"/>
          <w:p w:rsidR="000352C2" w:rsidRDefault="000352C2" w:rsidP="00411287">
            <w:r>
              <w:t>However, double damage power up can stack if more than one is picked up. Need to change so if multiple power up is picked up it resets the timer and not constantly double the damage.</w:t>
            </w:r>
          </w:p>
        </w:tc>
        <w:tc>
          <w:tcPr>
            <w:tcW w:w="2068" w:type="dxa"/>
          </w:tcPr>
          <w:p w:rsidR="000352C2" w:rsidRDefault="000352C2" w:rsidP="00411287">
            <w:r>
              <w:t>Fail – samd3, cw569</w:t>
            </w:r>
          </w:p>
        </w:tc>
      </w:tr>
      <w:tr w:rsidR="000352C2" w:rsidTr="00A05B7D">
        <w:tc>
          <w:tcPr>
            <w:tcW w:w="2287" w:type="dxa"/>
            <w:vMerge/>
          </w:tcPr>
          <w:p w:rsidR="000352C2" w:rsidRDefault="000352C2" w:rsidP="00411287"/>
        </w:tc>
        <w:tc>
          <w:tcPr>
            <w:tcW w:w="2342" w:type="dxa"/>
            <w:vMerge/>
          </w:tcPr>
          <w:p w:rsidR="000352C2" w:rsidRDefault="000352C2" w:rsidP="00411287"/>
        </w:tc>
        <w:tc>
          <w:tcPr>
            <w:tcW w:w="2319" w:type="dxa"/>
          </w:tcPr>
          <w:p w:rsidR="000352C2" w:rsidRDefault="000352C2" w:rsidP="00411287">
            <w:r>
              <w:t xml:space="preserve">Fixed the issue where double damage could stack infinitely. </w:t>
            </w:r>
          </w:p>
        </w:tc>
        <w:tc>
          <w:tcPr>
            <w:tcW w:w="2068" w:type="dxa"/>
          </w:tcPr>
          <w:p w:rsidR="000352C2" w:rsidRDefault="000352C2" w:rsidP="00411287">
            <w:r>
              <w:t>Pass – samd3, cw569</w:t>
            </w:r>
          </w:p>
        </w:tc>
      </w:tr>
      <w:tr w:rsidR="00A05B7D" w:rsidTr="00A05B7D">
        <w:tc>
          <w:tcPr>
            <w:tcW w:w="2287" w:type="dxa"/>
          </w:tcPr>
          <w:p w:rsidR="00A05B7D" w:rsidRDefault="000352C2" w:rsidP="00411287">
            <w:r>
              <w:t>Code double movement power up</w:t>
            </w:r>
          </w:p>
        </w:tc>
        <w:tc>
          <w:tcPr>
            <w:tcW w:w="2342" w:type="dxa"/>
          </w:tcPr>
          <w:p w:rsidR="000352C2" w:rsidRDefault="000352C2" w:rsidP="000352C2">
            <w:r>
              <w:t xml:space="preserve">Code so after picking up the power up, character is able to move twice as fast for a period of time. </w:t>
            </w:r>
          </w:p>
          <w:p w:rsidR="00A05B7D" w:rsidRDefault="000352C2" w:rsidP="000352C2">
            <w:r>
              <w:t xml:space="preserve">UI icon for this power up should flash when timer is nearly up. </w:t>
            </w:r>
          </w:p>
        </w:tc>
        <w:tc>
          <w:tcPr>
            <w:tcW w:w="2319" w:type="dxa"/>
          </w:tcPr>
          <w:p w:rsidR="00A05B7D" w:rsidRDefault="000352C2" w:rsidP="00411287">
            <w:r>
              <w:t xml:space="preserve">Does what we expected it to do. </w:t>
            </w:r>
          </w:p>
        </w:tc>
        <w:tc>
          <w:tcPr>
            <w:tcW w:w="2068" w:type="dxa"/>
          </w:tcPr>
          <w:p w:rsidR="00A05B7D" w:rsidRDefault="000352C2" w:rsidP="00411287">
            <w:r>
              <w:t>Pass – samd3, cw569</w:t>
            </w:r>
          </w:p>
        </w:tc>
      </w:tr>
    </w:tbl>
    <w:p w:rsidR="000E301C" w:rsidRDefault="000E301C">
      <w:r>
        <w:br w:type="page"/>
      </w:r>
    </w:p>
    <w:tbl>
      <w:tblPr>
        <w:tblStyle w:val="TableGrid"/>
        <w:tblW w:w="0" w:type="auto"/>
        <w:tblLook w:val="04A0" w:firstRow="1" w:lastRow="0" w:firstColumn="1" w:lastColumn="0" w:noHBand="0" w:noVBand="1"/>
      </w:tblPr>
      <w:tblGrid>
        <w:gridCol w:w="2287"/>
        <w:gridCol w:w="2342"/>
        <w:gridCol w:w="2319"/>
        <w:gridCol w:w="2068"/>
      </w:tblGrid>
      <w:tr w:rsidR="000E301C" w:rsidRPr="00A05B7D" w:rsidTr="000E301C">
        <w:tc>
          <w:tcPr>
            <w:tcW w:w="2287" w:type="dxa"/>
          </w:tcPr>
          <w:p w:rsidR="000E301C" w:rsidRPr="00A05B7D" w:rsidRDefault="000E301C" w:rsidP="00183640">
            <w:pPr>
              <w:rPr>
                <w:b/>
              </w:rPr>
            </w:pPr>
            <w:r w:rsidRPr="00A05B7D">
              <w:rPr>
                <w:b/>
              </w:rPr>
              <w:lastRenderedPageBreak/>
              <w:t>Item</w:t>
            </w:r>
          </w:p>
        </w:tc>
        <w:tc>
          <w:tcPr>
            <w:tcW w:w="2342" w:type="dxa"/>
          </w:tcPr>
          <w:p w:rsidR="000E301C" w:rsidRPr="00A05B7D" w:rsidRDefault="000E301C" w:rsidP="00183640">
            <w:pPr>
              <w:rPr>
                <w:b/>
              </w:rPr>
            </w:pPr>
            <w:r w:rsidRPr="00A05B7D">
              <w:rPr>
                <w:b/>
              </w:rPr>
              <w:t xml:space="preserve">Expected </w:t>
            </w:r>
          </w:p>
        </w:tc>
        <w:tc>
          <w:tcPr>
            <w:tcW w:w="2319" w:type="dxa"/>
          </w:tcPr>
          <w:p w:rsidR="000E301C" w:rsidRPr="00A05B7D" w:rsidRDefault="000E301C" w:rsidP="00183640">
            <w:pPr>
              <w:rPr>
                <w:b/>
              </w:rPr>
            </w:pPr>
            <w:r w:rsidRPr="00A05B7D">
              <w:rPr>
                <w:b/>
              </w:rPr>
              <w:t>Result</w:t>
            </w:r>
          </w:p>
        </w:tc>
        <w:tc>
          <w:tcPr>
            <w:tcW w:w="2068" w:type="dxa"/>
          </w:tcPr>
          <w:p w:rsidR="000E301C" w:rsidRPr="00A05B7D" w:rsidRDefault="000E301C" w:rsidP="00183640">
            <w:pPr>
              <w:rPr>
                <w:b/>
              </w:rPr>
            </w:pPr>
            <w:r w:rsidRPr="00A05B7D">
              <w:rPr>
                <w:b/>
              </w:rPr>
              <w:t>Pass/fail</w:t>
            </w:r>
          </w:p>
        </w:tc>
      </w:tr>
      <w:tr w:rsidR="00A05B7D" w:rsidTr="00A05B7D">
        <w:tc>
          <w:tcPr>
            <w:tcW w:w="2287" w:type="dxa"/>
          </w:tcPr>
          <w:p w:rsidR="00A05B7D" w:rsidRDefault="000352C2" w:rsidP="00411287">
            <w:bookmarkStart w:id="0" w:name="_GoBack"/>
            <w:bookmarkEnd w:id="0"/>
            <w:r>
              <w:t>Code shield power up</w:t>
            </w:r>
          </w:p>
        </w:tc>
        <w:tc>
          <w:tcPr>
            <w:tcW w:w="2342" w:type="dxa"/>
          </w:tcPr>
          <w:p w:rsidR="00A05B7D" w:rsidRDefault="00E90B00" w:rsidP="00411287">
            <w:r>
              <w:t xml:space="preserve">Code so after picking up the power up, character is immune to any damage and knock back effect for a period of time. </w:t>
            </w:r>
          </w:p>
          <w:p w:rsidR="00E90B00" w:rsidRDefault="00E90B00" w:rsidP="00411287">
            <w:r>
              <w:t>UI icon for this power up should flash when timer is nearly up.</w:t>
            </w:r>
          </w:p>
        </w:tc>
        <w:tc>
          <w:tcPr>
            <w:tcW w:w="2319" w:type="dxa"/>
          </w:tcPr>
          <w:p w:rsidR="00A05B7D" w:rsidRDefault="00E90B00" w:rsidP="00411287">
            <w:r>
              <w:t>Does what we expected it to do.</w:t>
            </w:r>
          </w:p>
        </w:tc>
        <w:tc>
          <w:tcPr>
            <w:tcW w:w="2068" w:type="dxa"/>
          </w:tcPr>
          <w:p w:rsidR="00A05B7D" w:rsidRDefault="00E90B00" w:rsidP="00E90B00">
            <w:r>
              <w:t>Pass – samd3, ai261</w:t>
            </w:r>
          </w:p>
        </w:tc>
      </w:tr>
      <w:tr w:rsidR="00E90B00" w:rsidTr="00A05B7D">
        <w:tc>
          <w:tcPr>
            <w:tcW w:w="2287" w:type="dxa"/>
            <w:vMerge w:val="restart"/>
          </w:tcPr>
          <w:p w:rsidR="00E90B00" w:rsidRDefault="00E90B00" w:rsidP="00411287">
            <w:r>
              <w:t xml:space="preserve">Code health pick up </w:t>
            </w:r>
          </w:p>
        </w:tc>
        <w:tc>
          <w:tcPr>
            <w:tcW w:w="2342" w:type="dxa"/>
            <w:vMerge w:val="restart"/>
          </w:tcPr>
          <w:p w:rsidR="00E90B00" w:rsidRDefault="00E90B00" w:rsidP="00E90B00">
            <w:r>
              <w:t>Code so after picking up a health pack. character recovers health.</w:t>
            </w:r>
          </w:p>
        </w:tc>
        <w:tc>
          <w:tcPr>
            <w:tcW w:w="2319" w:type="dxa"/>
          </w:tcPr>
          <w:p w:rsidR="00E90B00" w:rsidRDefault="00E90B00" w:rsidP="00411287">
            <w:r>
              <w:t xml:space="preserve">Character does recover health but it can go past the characters maximum health. </w:t>
            </w:r>
          </w:p>
          <w:p w:rsidR="00E90B00" w:rsidRDefault="00E90B00" w:rsidP="00411287"/>
          <w:p w:rsidR="00E90B00" w:rsidRDefault="00E90B00" w:rsidP="00411287">
            <w:r>
              <w:t xml:space="preserve">Need to change so it adds percentage of maximum health back, not a flat health. </w:t>
            </w:r>
          </w:p>
        </w:tc>
        <w:tc>
          <w:tcPr>
            <w:tcW w:w="2068" w:type="dxa"/>
          </w:tcPr>
          <w:p w:rsidR="00E90B00" w:rsidRDefault="00E90B00" w:rsidP="00411287">
            <w:r>
              <w:t>Fail – samd3, ai261</w:t>
            </w:r>
          </w:p>
        </w:tc>
      </w:tr>
      <w:tr w:rsidR="00E90B00" w:rsidTr="00E90B00">
        <w:tc>
          <w:tcPr>
            <w:tcW w:w="2287" w:type="dxa"/>
            <w:vMerge/>
          </w:tcPr>
          <w:p w:rsidR="00E90B00" w:rsidRDefault="00E90B00" w:rsidP="00411287"/>
        </w:tc>
        <w:tc>
          <w:tcPr>
            <w:tcW w:w="2342" w:type="dxa"/>
            <w:vMerge/>
          </w:tcPr>
          <w:p w:rsidR="00E90B00" w:rsidRDefault="00E90B00" w:rsidP="00411287"/>
        </w:tc>
        <w:tc>
          <w:tcPr>
            <w:tcW w:w="2319" w:type="dxa"/>
          </w:tcPr>
          <w:p w:rsidR="00E90B00" w:rsidRDefault="00E90B00" w:rsidP="00411287">
            <w:r>
              <w:t xml:space="preserve">Fixed all issues mentioned. </w:t>
            </w:r>
          </w:p>
        </w:tc>
        <w:tc>
          <w:tcPr>
            <w:tcW w:w="2068" w:type="dxa"/>
          </w:tcPr>
          <w:p w:rsidR="00E90B00" w:rsidRDefault="00E90B00" w:rsidP="00411287">
            <w:r>
              <w:t>Pass – samd3, ai261</w:t>
            </w:r>
          </w:p>
        </w:tc>
      </w:tr>
      <w:tr w:rsidR="00F57B85" w:rsidTr="00E90B00">
        <w:tc>
          <w:tcPr>
            <w:tcW w:w="2287" w:type="dxa"/>
            <w:vMerge w:val="restart"/>
          </w:tcPr>
          <w:p w:rsidR="00F57B85" w:rsidRDefault="00F57B85" w:rsidP="00E90B00">
            <w:pPr>
              <w:spacing w:after="160" w:line="259" w:lineRule="auto"/>
            </w:pPr>
            <w:r>
              <w:t>Design and code game over screen.</w:t>
            </w:r>
          </w:p>
        </w:tc>
        <w:tc>
          <w:tcPr>
            <w:tcW w:w="2342" w:type="dxa"/>
            <w:vMerge w:val="restart"/>
          </w:tcPr>
          <w:p w:rsidR="00F57B85" w:rsidRDefault="00F57B85" w:rsidP="00411287">
            <w:r>
              <w:t>Make a game over screen when the character dies.</w:t>
            </w:r>
          </w:p>
          <w:p w:rsidR="00F57B85" w:rsidRDefault="00F57B85" w:rsidP="00411287"/>
          <w:p w:rsidR="00F57B85" w:rsidRDefault="00F57B85" w:rsidP="00411287">
            <w:r>
              <w:t>Add instructions “press space to restart” and code it so it jumps back to title screen.</w:t>
            </w:r>
          </w:p>
        </w:tc>
        <w:tc>
          <w:tcPr>
            <w:tcW w:w="2319" w:type="dxa"/>
          </w:tcPr>
          <w:p w:rsidR="00F57B85" w:rsidRDefault="00F57B85" w:rsidP="00411287">
            <w:r>
              <w:t xml:space="preserve">Has done everything mentioned but should change the font so it is consistent with the title screen. </w:t>
            </w:r>
          </w:p>
          <w:p w:rsidR="00F57B85" w:rsidRDefault="00F57B85" w:rsidP="00411287"/>
          <w:p w:rsidR="00F57B85" w:rsidRDefault="00F57B85" w:rsidP="00411287"/>
        </w:tc>
        <w:tc>
          <w:tcPr>
            <w:tcW w:w="2068" w:type="dxa"/>
          </w:tcPr>
          <w:p w:rsidR="00F57B85" w:rsidRDefault="00F57B85" w:rsidP="00411287">
            <w:r>
              <w:t>Fail – ai261</w:t>
            </w:r>
          </w:p>
        </w:tc>
      </w:tr>
      <w:tr w:rsidR="00F57B85" w:rsidTr="00E90B00">
        <w:tc>
          <w:tcPr>
            <w:tcW w:w="2287" w:type="dxa"/>
            <w:vMerge/>
          </w:tcPr>
          <w:p w:rsidR="00F57B85" w:rsidRDefault="00F57B85" w:rsidP="00411287"/>
        </w:tc>
        <w:tc>
          <w:tcPr>
            <w:tcW w:w="2342" w:type="dxa"/>
            <w:vMerge/>
          </w:tcPr>
          <w:p w:rsidR="00F57B85" w:rsidRDefault="00F57B85" w:rsidP="00411287"/>
        </w:tc>
        <w:tc>
          <w:tcPr>
            <w:tcW w:w="2319" w:type="dxa"/>
          </w:tcPr>
          <w:p w:rsidR="00F57B85" w:rsidRDefault="00F57B85" w:rsidP="00411287">
            <w:r>
              <w:t xml:space="preserve">Fixed previous issue so the game over font matches the title screen. </w:t>
            </w:r>
          </w:p>
        </w:tc>
        <w:tc>
          <w:tcPr>
            <w:tcW w:w="2068" w:type="dxa"/>
          </w:tcPr>
          <w:p w:rsidR="00F57B85" w:rsidRDefault="00F57B85" w:rsidP="00411287">
            <w:r>
              <w:t>Pass –ai261</w:t>
            </w:r>
          </w:p>
        </w:tc>
      </w:tr>
    </w:tbl>
    <w:p w:rsidR="00101570" w:rsidRDefault="00101570"/>
    <w:sectPr w:rsidR="00101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570"/>
    <w:rsid w:val="000352C2"/>
    <w:rsid w:val="000E301C"/>
    <w:rsid w:val="00101570"/>
    <w:rsid w:val="00293DED"/>
    <w:rsid w:val="006B42CE"/>
    <w:rsid w:val="007A1448"/>
    <w:rsid w:val="007C2C98"/>
    <w:rsid w:val="00A05B7D"/>
    <w:rsid w:val="00AF19BF"/>
    <w:rsid w:val="00D8658F"/>
    <w:rsid w:val="00E90B00"/>
    <w:rsid w:val="00F57B85"/>
    <w:rsid w:val="00FA0C52"/>
    <w:rsid w:val="00FD21D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CB08D"/>
  <w15:chartTrackingRefBased/>
  <w15:docId w15:val="{49D3EB24-5B3E-4F09-8612-91B406342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1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80953C95.dotm</Template>
  <TotalTime>0</TotalTime>
  <Pages>4</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Kent</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A.Ip</dc:creator>
  <cp:keywords/>
  <dc:description/>
  <cp:lastModifiedBy>A.Ip</cp:lastModifiedBy>
  <cp:revision>2</cp:revision>
  <dcterms:created xsi:type="dcterms:W3CDTF">2018-03-07T11:31:00Z</dcterms:created>
  <dcterms:modified xsi:type="dcterms:W3CDTF">2018-03-07T13:38:00Z</dcterms:modified>
</cp:coreProperties>
</file>